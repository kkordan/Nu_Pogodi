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DA10E" w14:textId="64B46706" w:rsidR="00990EAC" w:rsidRDefault="00990EAC" w:rsidP="00EA6493"/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EA7168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0D87EA7A" w:rsidR="00990EAC" w:rsidRPr="00646136" w:rsidRDefault="002502BF" w:rsidP="00A6518F">
            <w:pPr>
              <w:ind w:firstLine="0"/>
            </w:pPr>
            <w:r>
              <w:t>И</w:t>
            </w:r>
            <w:r w:rsidR="00DC5FE1">
              <w:t>.о. директора ИМИС ВятГУ</w:t>
            </w:r>
          </w:p>
          <w:p w14:paraId="06C1ECB5" w14:textId="60410575" w:rsidR="00990EAC" w:rsidRPr="00F76EBD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996B52">
              <w:t>Кошкин О.</w:t>
            </w:r>
            <w:r w:rsidR="00494939">
              <w:t>В.</w:t>
            </w:r>
          </w:p>
          <w:p w14:paraId="58A29CDE" w14:textId="318883F3" w:rsidR="00990EAC" w:rsidRPr="00646136" w:rsidRDefault="00D31A36" w:rsidP="00A6518F">
            <w:pPr>
              <w:ind w:firstLine="0"/>
            </w:pPr>
            <w:r>
              <w:t>«____» _____________ </w:t>
            </w:r>
            <w:r w:rsidR="1B87A0B6">
              <w:t>20</w:t>
            </w:r>
            <w:r w:rsidR="020145BA">
              <w:t>23</w:t>
            </w:r>
            <w:r w:rsidR="00990EAC" w:rsidRPr="00646136">
              <w:t> г.</w:t>
            </w:r>
          </w:p>
          <w:p w14:paraId="7168C491" w14:textId="77777777" w:rsidR="00990EAC" w:rsidRPr="00646136" w:rsidRDefault="00990EAC" w:rsidP="00A6518F">
            <w:pPr>
              <w:ind w:firstLine="0"/>
              <w:rPr>
                <w:sz w:val="16"/>
                <w:szCs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  <w:tc>
          <w:tcPr>
            <w:tcW w:w="1162" w:type="dxa"/>
          </w:tcPr>
          <w:p w14:paraId="5B49D94C" w14:textId="77777777" w:rsidR="00990EAC" w:rsidRPr="00EA7168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340BDE2F" w:rsidR="00990EAC" w:rsidRPr="00646136" w:rsidRDefault="00DC5FE1" w:rsidP="00A6518F">
            <w:pPr>
              <w:ind w:firstLine="0"/>
            </w:pPr>
            <w:r>
              <w:t>Руководитель</w:t>
            </w:r>
          </w:p>
          <w:p w14:paraId="091DDD7E" w14:textId="243212A8" w:rsidR="00990EAC" w:rsidRPr="00646136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Чистяков Г.А.</w:t>
            </w:r>
          </w:p>
          <w:p w14:paraId="59C6E152" w14:textId="09F0DC2F" w:rsidR="00990EAC" w:rsidRPr="00646136" w:rsidRDefault="00D31A36" w:rsidP="00A6518F">
            <w:pPr>
              <w:ind w:firstLine="0"/>
            </w:pPr>
            <w:r>
              <w:t>«____» _____________ </w:t>
            </w:r>
            <w:r w:rsidR="1B87A0B6">
              <w:t>20</w:t>
            </w:r>
            <w:r w:rsidR="0581118A">
              <w:t>23</w:t>
            </w:r>
            <w:r w:rsidR="00990EAC" w:rsidRPr="00646136">
              <w:t> г.</w:t>
            </w:r>
          </w:p>
          <w:p w14:paraId="3DBEE99F" w14:textId="77777777" w:rsidR="00990EAC" w:rsidRPr="00646136" w:rsidRDefault="00990EAC" w:rsidP="00A6518F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2AAA6B2A" w14:textId="77777777" w:rsidR="00990EAC" w:rsidRPr="00646136" w:rsidRDefault="00990EAC" w:rsidP="00EA6493"/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4C4328" w:rsidRDefault="00A6518F" w:rsidP="00A6518F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4D0ECF67" w14:textId="7D0356E5" w:rsidR="00502987" w:rsidRDefault="00502987" w:rsidP="00502987">
      <w:pPr>
        <w:ind w:firstLine="0"/>
        <w:jc w:val="center"/>
      </w:pPr>
      <w:r>
        <w:t>______________</w:t>
      </w:r>
      <w:r>
        <w:rPr>
          <w:u w:val="single"/>
        </w:rPr>
        <w:t>игры «Ну, Погоди!»</w:t>
      </w:r>
      <w:r>
        <w:t>_______________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6ED23498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EA7168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6ED23498">
        <w:trPr>
          <w:trHeight w:val="1713"/>
        </w:trPr>
        <w:tc>
          <w:tcPr>
            <w:tcW w:w="4821" w:type="dxa"/>
            <w:hideMark/>
          </w:tcPr>
          <w:p w14:paraId="2FFD1A4A" w14:textId="7D6F98C4" w:rsidR="00DB67CB" w:rsidRPr="00646136" w:rsidRDefault="002502BF" w:rsidP="0013162A">
            <w:pPr>
              <w:ind w:firstLine="0"/>
            </w:pPr>
            <w:r>
              <w:t>Колледж ВятГУ</w:t>
            </w:r>
          </w:p>
          <w:p w14:paraId="1BE65011" w14:textId="0426278C" w:rsidR="00DB67CB" w:rsidRPr="00646136" w:rsidRDefault="00DB67CB" w:rsidP="0013162A">
            <w:pPr>
              <w:ind w:firstLine="0"/>
            </w:pPr>
            <w:r>
              <w:t>________________</w:t>
            </w:r>
            <w:r w:rsidR="00FD0C4A">
              <w:t xml:space="preserve"> </w:t>
            </w:r>
            <w:r w:rsidR="3B6D22F5">
              <w:t>Коршунов Д.А.</w:t>
            </w:r>
          </w:p>
          <w:p w14:paraId="6D9A6514" w14:textId="1656A3D8" w:rsidR="00DB67CB" w:rsidRPr="00646136" w:rsidRDefault="00DB67CB" w:rsidP="0013162A">
            <w:pPr>
              <w:ind w:firstLine="0"/>
            </w:pPr>
            <w:r>
              <w:t>«____» _____________ </w:t>
            </w:r>
            <w:r w:rsidR="4F678BAC">
              <w:t>20</w:t>
            </w:r>
            <w:r w:rsidR="7EE146ED">
              <w:t xml:space="preserve">23 </w:t>
            </w:r>
            <w:r w:rsidRPr="00646136">
              <w:t>г.</w:t>
            </w:r>
          </w:p>
          <w:p w14:paraId="391E9847" w14:textId="5724A65A" w:rsidR="00DB67CB" w:rsidRPr="00646136" w:rsidRDefault="00DB67CB" w:rsidP="0013162A">
            <w:pPr>
              <w:ind w:firstLine="0"/>
            </w:pPr>
            <w:r w:rsidRPr="00F25908"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65C4A658" w14:textId="77777777" w:rsidR="00DB67CB" w:rsidRPr="00EA7168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646136" w:rsidRDefault="002502BF" w:rsidP="0013162A">
            <w:pPr>
              <w:ind w:firstLine="0"/>
            </w:pPr>
            <w:r>
              <w:t>Преподаватель по учебной практике</w:t>
            </w:r>
          </w:p>
          <w:p w14:paraId="2CA16E67" w14:textId="78B1EBFA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6D6E1E">
              <w:t>Крутиков А.К</w:t>
            </w:r>
            <w:r w:rsidR="00D0758D">
              <w:t>.</w:t>
            </w:r>
          </w:p>
          <w:p w14:paraId="481526AE" w14:textId="637283E2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</w:t>
            </w:r>
            <w:r w:rsidR="4F678BAC">
              <w:t>20</w:t>
            </w:r>
            <w:r w:rsidR="7CB0F7CA">
              <w:t xml:space="preserve">23 </w:t>
            </w:r>
            <w:r w:rsidRPr="00646136">
              <w:t>г.</w:t>
            </w:r>
          </w:p>
        </w:tc>
      </w:tr>
      <w:tr w:rsidR="003E22A5" w14:paraId="415F2DB0" w14:textId="77777777" w:rsidTr="6ED23498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EA7168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6ED23498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EA7168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F05D23F" w:rsidR="003E22A5" w:rsidRPr="00646136" w:rsidRDefault="002502BF" w:rsidP="003E22A5">
            <w:pPr>
              <w:ind w:firstLine="0"/>
            </w:pPr>
            <w:r>
              <w:t xml:space="preserve">Преподаватель по </w:t>
            </w:r>
            <w:r w:rsidR="00EA7476">
              <w:t>внедрению</w:t>
            </w:r>
            <w:r>
              <w:t xml:space="preserve"> ИС</w:t>
            </w:r>
          </w:p>
          <w:p w14:paraId="0C9FD50A" w14:textId="2C489CBE" w:rsidR="003E22A5" w:rsidRPr="00646136" w:rsidRDefault="003E22A5" w:rsidP="003E22A5">
            <w:pPr>
              <w:ind w:firstLine="0"/>
            </w:pPr>
            <w:r w:rsidRPr="00646136">
              <w:t>________________</w:t>
            </w:r>
            <w:r w:rsidR="00D0758D">
              <w:t>Самоделкин П.А.</w:t>
            </w:r>
          </w:p>
          <w:p w14:paraId="3377A854" w14:textId="4B5838EF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</w:t>
            </w:r>
            <w:r w:rsidR="10148649">
              <w:t>20</w:t>
            </w:r>
            <w:r w:rsidR="6858E4A5">
              <w:t xml:space="preserve">23 </w:t>
            </w:r>
            <w:r w:rsidRPr="00646136">
              <w:t>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3334347A" w14:textId="70A8C0F5" w:rsidR="005A4E60" w:rsidRPr="00F113BF" w:rsidRDefault="00D2756B" w:rsidP="00F113BF">
      <w:pPr>
        <w:ind w:firstLine="0"/>
        <w:jc w:val="center"/>
      </w:pPr>
      <w:bookmarkStart w:id="0" w:name="_GoBack"/>
      <w:bookmarkEnd w:id="0"/>
      <w:r>
        <w:t>20</w:t>
      </w:r>
      <w:r w:rsidR="005A4E60">
        <w:t>2</w:t>
      </w:r>
      <w:r w:rsidR="00A739F0">
        <w:t>3</w:t>
      </w:r>
    </w:p>
    <w:p w14:paraId="15D082F6" w14:textId="77777777" w:rsidR="00990EAC" w:rsidRPr="00646136" w:rsidRDefault="00990EAC" w:rsidP="0013162A">
      <w:pPr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id w:val="363581334"/>
        <w:docPartObj>
          <w:docPartGallery w:val="Table of Contents"/>
          <w:docPartUnique/>
        </w:docPartObj>
      </w:sdtPr>
      <w:sdtEndPr/>
      <w:sdtContent>
        <w:p w14:paraId="0A769E9D" w14:textId="5C684F88" w:rsidR="00442256" w:rsidRPr="00EA7168" w:rsidRDefault="00442256" w:rsidP="5B2535F9">
          <w:pPr>
            <w:pStyle w:val="afb"/>
            <w:rPr>
              <w:rFonts w:ascii="Times New Roman" w:hAnsi="Times New Roman" w:cs="Times New Roman"/>
            </w:rPr>
          </w:pPr>
        </w:p>
        <w:p w14:paraId="1A9CF8C9" w14:textId="5F05577F" w:rsidR="00B022CB" w:rsidRDefault="002E061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="3105C3F7">
            <w:instrText>TOC \o "1-3" \h \z \u</w:instrText>
          </w:r>
          <w:r>
            <w:fldChar w:fldCharType="separate"/>
          </w:r>
          <w:hyperlink w:anchor="_Toc137042930" w:history="1">
            <w:r w:rsidR="00B022CB" w:rsidRPr="00F8239F">
              <w:rPr>
                <w:rStyle w:val="a6"/>
              </w:rPr>
              <w:t>Введение</w:t>
            </w:r>
            <w:r w:rsidR="00B022CB">
              <w:rPr>
                <w:webHidden/>
              </w:rPr>
              <w:tab/>
            </w:r>
            <w:r w:rsidR="00B022CB">
              <w:rPr>
                <w:webHidden/>
              </w:rPr>
              <w:fldChar w:fldCharType="begin"/>
            </w:r>
            <w:r w:rsidR="00B022CB">
              <w:rPr>
                <w:webHidden/>
              </w:rPr>
              <w:instrText xml:space="preserve"> PAGEREF _Toc137042930 \h </w:instrText>
            </w:r>
            <w:r w:rsidR="00B022CB">
              <w:rPr>
                <w:webHidden/>
              </w:rPr>
            </w:r>
            <w:r w:rsidR="00B022CB">
              <w:rPr>
                <w:webHidden/>
              </w:rPr>
              <w:fldChar w:fldCharType="separate"/>
            </w:r>
            <w:r w:rsidR="00B022CB">
              <w:rPr>
                <w:webHidden/>
              </w:rPr>
              <w:t>2</w:t>
            </w:r>
            <w:r w:rsidR="00B022CB">
              <w:rPr>
                <w:webHidden/>
              </w:rPr>
              <w:fldChar w:fldCharType="end"/>
            </w:r>
          </w:hyperlink>
        </w:p>
        <w:p w14:paraId="1300E75A" w14:textId="64261352" w:rsidR="00B022CB" w:rsidRDefault="00B022C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31" w:history="1">
            <w:r w:rsidRPr="00F8239F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B8213E" w14:textId="29D37759" w:rsidR="00B022CB" w:rsidRDefault="00B022C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32" w:history="1">
            <w:r w:rsidRPr="00F8239F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6E00E2E" w14:textId="00D174EB" w:rsidR="00B022CB" w:rsidRDefault="00B022C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33" w:history="1">
            <w:r w:rsidRPr="00F8239F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C8CDF91" w14:textId="5EBDE4F0" w:rsidR="00B022CB" w:rsidRDefault="00B022C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34" w:history="1">
            <w:r w:rsidRPr="00F8239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36983E2" w14:textId="197AC9F7" w:rsidR="00B022CB" w:rsidRDefault="00B022C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35" w:history="1">
            <w:r w:rsidRPr="00F8239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1F55682" w14:textId="3B03E111" w:rsidR="00B022CB" w:rsidRDefault="00B022C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36" w:history="1">
            <w:r w:rsidRPr="00F8239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Сведения об исполнителях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C04982A" w14:textId="4CBD4724" w:rsidR="00B022CB" w:rsidRDefault="00B022C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37" w:history="1">
            <w:r w:rsidRPr="00F8239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Сведения о заказчике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74E3C0D" w14:textId="7DD48BD9" w:rsidR="00B022CB" w:rsidRDefault="00B022C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38" w:history="1">
            <w:r w:rsidRPr="00F8239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62B2CA" w14:textId="2489FF79" w:rsidR="00B022CB" w:rsidRDefault="00B022C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39" w:history="1">
            <w:r w:rsidRPr="00F8239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871B0CB" w14:textId="5A55DDDF" w:rsidR="00B022CB" w:rsidRDefault="00B022C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40" w:history="1">
            <w:r w:rsidRPr="00F8239F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C984B8B" w14:textId="7B61AC46" w:rsidR="00B022CB" w:rsidRDefault="00B022C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41" w:history="1">
            <w:r w:rsidRPr="00F8239F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Требования к результатам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996C746" w14:textId="10F7FFD1" w:rsidR="00B022CB" w:rsidRDefault="00B022C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42" w:history="1">
            <w:r w:rsidRPr="00F8239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Правила игры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8678F9D" w14:textId="379DD695" w:rsidR="00B022CB" w:rsidRDefault="00B022C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43" w:history="1">
            <w:r w:rsidRPr="00F8239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7FD42F1" w14:textId="288C3116" w:rsidR="00B022CB" w:rsidRDefault="00B022C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44" w:history="1">
            <w:r w:rsidRPr="00F8239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Требования к показателям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9FDE746" w14:textId="271E23F2" w:rsidR="00B022CB" w:rsidRDefault="00B022C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45" w:history="1">
            <w:r w:rsidRPr="00F8239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Требование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C9E4C75" w14:textId="0FEF5C42" w:rsidR="00B022CB" w:rsidRDefault="00B022C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46" w:history="1">
            <w:r w:rsidRPr="00F8239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FE81126" w14:textId="4DD8D025" w:rsidR="00B022CB" w:rsidRDefault="00B022C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47" w:history="1">
            <w:r w:rsidRPr="00F8239F">
              <w:rPr>
                <w:rStyle w:val="a6"/>
              </w:rPr>
              <w:t>5.5.1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4E6C754" w14:textId="20286556" w:rsidR="00B022CB" w:rsidRDefault="00B022C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48" w:history="1">
            <w:r w:rsidRPr="00F8239F">
              <w:rPr>
                <w:rStyle w:val="a6"/>
              </w:rPr>
              <w:t>5.5.2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Требования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479CA45" w14:textId="10BEA758" w:rsidR="00B022CB" w:rsidRDefault="00B022C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49" w:history="1">
            <w:r w:rsidRPr="00F8239F">
              <w:rPr>
                <w:rStyle w:val="a6"/>
              </w:rPr>
              <w:t>5.5.3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F5169FE" w14:textId="7825B10C" w:rsidR="00B022CB" w:rsidRDefault="00B022C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50" w:history="1">
            <w:r w:rsidRPr="00F8239F">
              <w:rPr>
                <w:rStyle w:val="a6"/>
              </w:rPr>
              <w:t>5.5.4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15C2692" w14:textId="4D100636" w:rsidR="00B022CB" w:rsidRDefault="00B022C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51" w:history="1">
            <w:r w:rsidRPr="00F8239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74054BA" w14:textId="395FBAC7" w:rsidR="00B022CB" w:rsidRDefault="00B022C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52" w:history="1">
            <w:r w:rsidRPr="00F8239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9FF4B6D" w14:textId="0E42DF17" w:rsidR="00B022CB" w:rsidRDefault="00B022C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53" w:history="1">
            <w:r w:rsidRPr="00F8239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1FD4A19" w14:textId="0B140EF5" w:rsidR="00B022CB" w:rsidRDefault="00B022C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54" w:history="1">
            <w:r w:rsidRPr="00F8239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D106F16" w14:textId="4F8B2547" w:rsidR="00B022CB" w:rsidRDefault="00B022C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55" w:history="1">
            <w:r w:rsidRPr="00F8239F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Состав и содержания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A8255D7" w14:textId="47FBEA7D" w:rsidR="00B022CB" w:rsidRDefault="00B022C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56" w:history="1">
            <w:r w:rsidRPr="00F8239F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Порядок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523F173" w14:textId="486479BF" w:rsidR="00B022CB" w:rsidRDefault="00B022C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57" w:history="1">
            <w:r w:rsidRPr="00F8239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Стадии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EF2822C" w14:textId="2E82911C" w:rsidR="00B022CB" w:rsidRDefault="00B022C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58" w:history="1">
            <w:r w:rsidRPr="00F8239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878B111" w14:textId="5D4B0353" w:rsidR="00B022CB" w:rsidRDefault="00B022C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59" w:history="1">
            <w:r w:rsidRPr="00F8239F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92DC645" w14:textId="493DFD17" w:rsidR="00B022CB" w:rsidRDefault="00B022C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042960" w:history="1">
            <w:r w:rsidRPr="00F8239F">
              <w:rPr>
                <w:rStyle w:val="a6"/>
              </w:rPr>
              <w:t>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8239F">
              <w:rPr>
                <w:rStyle w:val="a6"/>
              </w:rPr>
              <w:t>Требования к приемно-сдаточным процедурам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_Toc137042960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D627078" w14:textId="086EB832" w:rsidR="00F543C8" w:rsidRDefault="002E0615" w:rsidP="5B2535F9">
          <w:pPr>
            <w:pStyle w:val="11"/>
            <w:tabs>
              <w:tab w:val="clear" w:pos="10206"/>
              <w:tab w:val="left" w:pos="480"/>
              <w:tab w:val="right" w:leader="dot" w:pos="10200"/>
            </w:tabs>
            <w:rPr>
              <w:rStyle w:val="a6"/>
            </w:rPr>
          </w:pPr>
          <w:r>
            <w:fldChar w:fldCharType="end"/>
          </w:r>
        </w:p>
      </w:sdtContent>
    </w:sdt>
    <w:p w14:paraId="312D9D36" w14:textId="4481A80D" w:rsidR="3105C3F7" w:rsidRDefault="3105C3F7" w:rsidP="3105C3F7">
      <w:pPr>
        <w:pStyle w:val="11"/>
        <w:tabs>
          <w:tab w:val="clear" w:pos="10206"/>
          <w:tab w:val="left" w:pos="480"/>
          <w:tab w:val="right" w:leader="dot" w:pos="10200"/>
        </w:tabs>
        <w:rPr>
          <w:rStyle w:val="a6"/>
        </w:rPr>
      </w:pPr>
    </w:p>
    <w:p w14:paraId="3CF0F4E1" w14:textId="2BBF946C" w:rsidR="00442256" w:rsidRPr="0023221D" w:rsidRDefault="00442256" w:rsidP="0023221D"/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4CEE3E82" w14:textId="431F0445" w:rsidR="00303DC8" w:rsidRPr="00EA716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1" w:name="_Toc137042930"/>
      <w:r>
        <w:lastRenderedPageBreak/>
        <w:t>Вв</w:t>
      </w:r>
      <w:r w:rsidR="005A4E60">
        <w:t>едение</w:t>
      </w:r>
      <w:bookmarkEnd w:id="1"/>
    </w:p>
    <w:p w14:paraId="07D0517E" w14:textId="77777777" w:rsidR="004A27BD" w:rsidRDefault="007D21B6" w:rsidP="004A27BD">
      <w:r>
        <w:t>В этом документе</w:t>
      </w:r>
      <w:r w:rsidR="00D3646B" w:rsidRPr="00D3646B">
        <w:t xml:space="preserve"> представлено </w:t>
      </w:r>
      <w:r w:rsidRPr="00D3646B">
        <w:t>техническое</w:t>
      </w:r>
      <w:r>
        <w:t xml:space="preserve"> задание </w:t>
      </w:r>
      <w:r w:rsidR="00D3646B">
        <w:t>на разработку игры</w:t>
      </w:r>
      <w:r w:rsidR="00191C1D">
        <w:t>.</w:t>
      </w:r>
    </w:p>
    <w:p w14:paraId="2FF73232" w14:textId="77777777" w:rsidR="004F25FB" w:rsidRDefault="004F25FB" w:rsidP="004F25FB">
      <w:r w:rsidRPr="004F25FB">
        <w:rPr>
          <w:rFonts w:eastAsia="Times New Roman" w:cs="Times New Roman"/>
          <w:szCs w:val="24"/>
        </w:rPr>
        <w:t>Документ предназначен для технических специалистов, осуществляющих разработку приложения, отладку, тестирование, участвующих в проведении приемо-сдаточных процедур.  </w:t>
      </w:r>
    </w:p>
    <w:p w14:paraId="207AF0D1" w14:textId="57032D8C" w:rsidR="004F25FB" w:rsidRPr="004F25FB" w:rsidRDefault="004F25FB" w:rsidP="004F25FB">
      <w:r w:rsidRPr="004F25FB">
        <w:rPr>
          <w:rFonts w:eastAsia="Times New Roman" w:cs="Times New Roman"/>
          <w:szCs w:val="24"/>
        </w:rPr>
        <w:t>Документ предназначен для представителей заказчика работ для цели подтверждения соответствия функционала и документации требованиям </w:t>
      </w:r>
    </w:p>
    <w:p w14:paraId="00D48678" w14:textId="4C7CF48D" w:rsidR="008343A2" w:rsidRPr="00EA7168" w:rsidRDefault="00910B50" w:rsidP="008F4105">
      <w:pPr>
        <w:pStyle w:val="1"/>
      </w:pPr>
      <w:bookmarkStart w:id="2" w:name="_Toc137042931"/>
      <w:r>
        <w:lastRenderedPageBreak/>
        <w:t>Термины и определения</w:t>
      </w:r>
      <w:bookmarkEnd w:id="2"/>
    </w:p>
    <w:p w14:paraId="5DAF260D" w14:textId="2E7EF012" w:rsidR="00FD2A4B" w:rsidRPr="00751718" w:rsidRDefault="00FD2A4B" w:rsidP="00FD2A4B">
      <w:r>
        <w:t>В настоящем документе используется следующий список терминов и определений:</w:t>
      </w:r>
    </w:p>
    <w:p w14:paraId="3B563A46" w14:textId="7DDEE6C9" w:rsidR="0022211F" w:rsidRDefault="0022211F" w:rsidP="00FD2A4B">
      <w:pPr>
        <w:pStyle w:val="a0"/>
        <w:rPr>
          <w:rStyle w:val="eop"/>
        </w:rPr>
      </w:pPr>
      <w:r>
        <w:rPr>
          <w:rStyle w:val="normaltextrun"/>
        </w:rPr>
        <w:t>Компьютерные игры — это видеоигры, которые играются на компьютере или других электронных устройствах, таких как игровые консоли, мобильные устройства и т.д. Эти игры могут иметь различные жанры, такие как приключения, головоломки, стратегии, спортивные игры и многие другие.</w:t>
      </w:r>
      <w:r>
        <w:rPr>
          <w:rStyle w:val="eop"/>
        </w:rPr>
        <w:t> </w:t>
      </w:r>
    </w:p>
    <w:p w14:paraId="5F4A2ABB" w14:textId="77777777" w:rsidR="0022211F" w:rsidRPr="0022211F" w:rsidRDefault="0022211F" w:rsidP="0022211F"/>
    <w:p w14:paraId="08372D08" w14:textId="18218A01" w:rsidR="008343A2" w:rsidRPr="00EA7168" w:rsidRDefault="00910B50" w:rsidP="008F4105">
      <w:pPr>
        <w:pStyle w:val="1"/>
      </w:pPr>
      <w:bookmarkStart w:id="3" w:name="_Toc137042932"/>
      <w:r>
        <w:lastRenderedPageBreak/>
        <w:t>Перечень сокращений</w:t>
      </w:r>
      <w:bookmarkEnd w:id="3"/>
    </w:p>
    <w:p w14:paraId="59B8029E" w14:textId="1CE306DB" w:rsidR="00751718" w:rsidRPr="00751718" w:rsidRDefault="00751718" w:rsidP="00751718">
      <w:r>
        <w:t xml:space="preserve">В настоящем документе используется следующий </w:t>
      </w:r>
      <w:r w:rsidR="00FD2A4B">
        <w:t>список сокращений:</w:t>
      </w:r>
    </w:p>
    <w:p w14:paraId="3E215A06" w14:textId="3D5E75D1" w:rsidR="00B611B2" w:rsidRDefault="00B611B2" w:rsidP="00FD2A4B">
      <w:pPr>
        <w:pStyle w:val="a0"/>
      </w:pPr>
      <w:r>
        <w:t xml:space="preserve">ПК – персональный </w:t>
      </w:r>
      <w:r w:rsidR="00E86BC5">
        <w:t>компьютер</w:t>
      </w:r>
    </w:p>
    <w:p w14:paraId="58AD6B52" w14:textId="34A5D0DF" w:rsidR="002D04FD" w:rsidRPr="00B611B2" w:rsidRDefault="002D04FD" w:rsidP="00FD2A4B">
      <w:pPr>
        <w:pStyle w:val="a0"/>
      </w:pPr>
      <w:r>
        <w:t>ЯП – язык программирования</w:t>
      </w:r>
    </w:p>
    <w:p w14:paraId="1EECD698" w14:textId="74374AA2" w:rsidR="008A3C7E" w:rsidRPr="00EA7168" w:rsidRDefault="002E4511" w:rsidP="008F4105">
      <w:pPr>
        <w:pStyle w:val="1"/>
      </w:pPr>
      <w:bookmarkStart w:id="4" w:name="_Toc137042933"/>
      <w:r>
        <w:lastRenderedPageBreak/>
        <w:t>Основные сведения о разработке</w:t>
      </w:r>
      <w:bookmarkEnd w:id="4"/>
    </w:p>
    <w:p w14:paraId="6E28FF97" w14:textId="0B73E627" w:rsidR="008343A2" w:rsidRPr="00EA7168" w:rsidRDefault="008343A2" w:rsidP="008343A2">
      <w:pPr>
        <w:pStyle w:val="2"/>
      </w:pPr>
      <w:bookmarkStart w:id="5" w:name="_Toc137042934"/>
      <w:r>
        <w:t>Наименование разработки</w:t>
      </w:r>
      <w:bookmarkEnd w:id="5"/>
    </w:p>
    <w:p w14:paraId="0F2111C1" w14:textId="1FB3C4FC" w:rsidR="000F71A8" w:rsidRDefault="001F3546" w:rsidP="000F71A8">
      <w:r>
        <w:t xml:space="preserve">Наименованием разработки является компьютерная игра </w:t>
      </w:r>
      <w:r w:rsidR="00944248" w:rsidRPr="00B01571">
        <w:t>“</w:t>
      </w:r>
      <w:r w:rsidR="00FE770D">
        <w:t>Ну, Погоди!</w:t>
      </w:r>
      <w:r w:rsidR="000F71A8" w:rsidRPr="00B01571">
        <w:t>”</w:t>
      </w:r>
      <w:r w:rsidR="000F71A8">
        <w:t>.</w:t>
      </w:r>
    </w:p>
    <w:p w14:paraId="58B94070" w14:textId="04B2D48F" w:rsidR="005C3E56" w:rsidRPr="00EA7168" w:rsidRDefault="005C3E56" w:rsidP="005C3E56">
      <w:pPr>
        <w:pStyle w:val="2"/>
      </w:pPr>
      <w:bookmarkStart w:id="6" w:name="_Toc137042935"/>
      <w:r>
        <w:t>Цель и задачи</w:t>
      </w:r>
      <w:bookmarkEnd w:id="6"/>
    </w:p>
    <w:p w14:paraId="2CEF4F74" w14:textId="77777777" w:rsidR="00D13BFE" w:rsidRDefault="00411B89" w:rsidP="00D13BFE">
      <w:r>
        <w:t>Целью разработки является:</w:t>
      </w:r>
    </w:p>
    <w:p w14:paraId="6A9A952A" w14:textId="2B13626F" w:rsidR="005C3E56" w:rsidRPr="00670C06" w:rsidRDefault="46513085" w:rsidP="2ED17C7F">
      <w:pPr>
        <w:pStyle w:val="a0"/>
      </w:pPr>
      <w:r w:rsidRPr="2ED17C7F">
        <w:rPr>
          <w:rFonts w:eastAsia="Times New Roman" w:cs="Times New Roman"/>
          <w:szCs w:val="24"/>
        </w:rPr>
        <w:t>Разработка компьютерной игры в соответствии с требованиями и ограничениями, представленными в настоящем документе.</w:t>
      </w:r>
    </w:p>
    <w:p w14:paraId="6BE493C3" w14:textId="3E1A31FE" w:rsidR="00777713" w:rsidRDefault="00777713" w:rsidP="00185C54">
      <w:p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74B02B29" w14:textId="2DA55936" w:rsidR="003759D3" w:rsidRDefault="00DA11B4" w:rsidP="00D13BFE">
      <w:pPr>
        <w:pStyle w:val="a0"/>
      </w:pPr>
      <w:r w:rsidRPr="00DA11B4">
        <w:t>Проектирование игровой механики</w:t>
      </w:r>
      <w:r w:rsidR="007A247C">
        <w:t>.</w:t>
      </w:r>
    </w:p>
    <w:p w14:paraId="0CC9BAEC" w14:textId="38B201B0" w:rsidR="00DA11B4" w:rsidRDefault="17C94DF9" w:rsidP="00D13BFE">
      <w:pPr>
        <w:pStyle w:val="a0"/>
      </w:pPr>
      <w:r>
        <w:t xml:space="preserve">Разработка </w:t>
      </w:r>
      <w:r w:rsidR="309A227F">
        <w:t>графи</w:t>
      </w:r>
      <w:r>
        <w:t>ческих примитивов,</w:t>
      </w:r>
      <w:r w:rsidR="309A227F">
        <w:t xml:space="preserve"> анимации</w:t>
      </w:r>
      <w:r>
        <w:t>, пользовательского интерфейса</w:t>
      </w:r>
      <w:r w:rsidR="309A227F">
        <w:t>.</w:t>
      </w:r>
    </w:p>
    <w:p w14:paraId="391DBD83" w14:textId="681F72D9" w:rsidR="006E1D11" w:rsidRDefault="006E1D11" w:rsidP="00D13BFE">
      <w:pPr>
        <w:pStyle w:val="a0"/>
      </w:pPr>
      <w:r w:rsidRPr="00910B50">
        <w:t>Программирование</w:t>
      </w:r>
    </w:p>
    <w:p w14:paraId="5EB1608B" w14:textId="30498AB4" w:rsidR="007A247C" w:rsidRDefault="59A29DF2" w:rsidP="00D13BFE">
      <w:pPr>
        <w:pStyle w:val="a0"/>
      </w:pPr>
      <w:r>
        <w:t>Тестирование и отладка</w:t>
      </w:r>
    </w:p>
    <w:p w14:paraId="7B86E539" w14:textId="7144F0B0" w:rsidR="00312AE2" w:rsidRDefault="358B89BE" w:rsidP="00D13BFE">
      <w:pPr>
        <w:pStyle w:val="a0"/>
      </w:pPr>
      <w:r>
        <w:t>Разработка документации</w:t>
      </w:r>
    </w:p>
    <w:p w14:paraId="05109BAF" w14:textId="3EC5D6B0" w:rsidR="001237AC" w:rsidRDefault="006E1D11" w:rsidP="00D13BFE">
      <w:pPr>
        <w:pStyle w:val="a0"/>
      </w:pPr>
      <w:r>
        <w:t>Приемо-сдаточные испытания</w:t>
      </w:r>
    </w:p>
    <w:p w14:paraId="7A3F8640" w14:textId="2BC167D8" w:rsidR="008245A4" w:rsidRPr="00EA7168" w:rsidRDefault="00DB6DDF" w:rsidP="00286C9F">
      <w:pPr>
        <w:pStyle w:val="2"/>
      </w:pPr>
      <w:bookmarkStart w:id="7" w:name="_Toc137042936"/>
      <w:r>
        <w:t>Сведения об исполнителях</w:t>
      </w:r>
      <w:bookmarkEnd w:id="7"/>
    </w:p>
    <w:p w14:paraId="68936C16" w14:textId="67A8D1A9" w:rsidR="00AB7918" w:rsidRDefault="00543D28" w:rsidP="00AB7918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Исполнителем является</w:t>
      </w:r>
      <w:r w:rsidR="00AB7918" w:rsidRPr="00EF19F9">
        <w:rPr>
          <w:rFonts w:eastAsia="Times New Roman"/>
          <w:szCs w:val="24"/>
        </w:rPr>
        <w:t xml:space="preserve"> студент Колледжа ФГБОУ ВО «Вятский государственный университет» </w:t>
      </w:r>
      <w:r w:rsidR="00AB7918">
        <w:rPr>
          <w:rFonts w:eastAsia="Times New Roman"/>
          <w:szCs w:val="24"/>
        </w:rPr>
        <w:t>Коршунов Даниэль Алексан</w:t>
      </w:r>
      <w:r w:rsidR="00A748D1">
        <w:rPr>
          <w:rFonts w:eastAsia="Times New Roman"/>
          <w:szCs w:val="24"/>
        </w:rPr>
        <w:t>дрович</w:t>
      </w:r>
      <w:r w:rsidR="00AB7918" w:rsidRPr="00EF19F9">
        <w:rPr>
          <w:rFonts w:eastAsia="Times New Roman"/>
          <w:szCs w:val="24"/>
        </w:rPr>
        <w:t>, ИСПк-202-52-00. </w:t>
      </w:r>
    </w:p>
    <w:p w14:paraId="505CA5D1" w14:textId="2A292C23" w:rsidR="00A748D1" w:rsidRPr="00EA7168" w:rsidRDefault="00780BC5" w:rsidP="00A748D1">
      <w:pPr>
        <w:pStyle w:val="2"/>
      </w:pPr>
      <w:bookmarkStart w:id="8" w:name="_Toc137042937"/>
      <w:r>
        <w:t>Сведения о заказчике</w:t>
      </w:r>
      <w:bookmarkEnd w:id="8"/>
    </w:p>
    <w:p w14:paraId="0BE9357F" w14:textId="68B84A6B" w:rsidR="00851252" w:rsidRDefault="003B46FA" w:rsidP="00851252">
      <w:pPr>
        <w:rPr>
          <w:lang w:val="en-US"/>
        </w:rPr>
      </w:pPr>
      <w:r>
        <w:t>Заказчиком является коллектив преподавателей</w:t>
      </w:r>
      <w:r w:rsidR="00851252">
        <w:rPr>
          <w:lang w:val="en-US"/>
        </w:rPr>
        <w:t>:</w:t>
      </w:r>
    </w:p>
    <w:p w14:paraId="41460993" w14:textId="4B081458" w:rsidR="00851252" w:rsidRPr="000216C8" w:rsidRDefault="00851252" w:rsidP="00E97DD1">
      <w:pPr>
        <w:pStyle w:val="a0"/>
      </w:pPr>
      <w:r>
        <w:t xml:space="preserve">Чистяков </w:t>
      </w:r>
      <w:r w:rsidR="00E42944">
        <w:t>Геннадий Андреевич</w:t>
      </w:r>
      <w:r>
        <w:t xml:space="preserve"> </w:t>
      </w:r>
      <w:r w:rsidR="004725C9">
        <w:t xml:space="preserve">– </w:t>
      </w:r>
      <w:r>
        <w:t>Руководитель</w:t>
      </w:r>
      <w:r w:rsidR="004725C9">
        <w:t xml:space="preserve"> </w:t>
      </w:r>
      <w:r w:rsidR="000216C8">
        <w:t>специальности «Информационные системы и программирование»</w:t>
      </w:r>
    </w:p>
    <w:p w14:paraId="5BD46AA1" w14:textId="63334E0A" w:rsidR="00E97DD1" w:rsidRDefault="7B780049" w:rsidP="00E97DD1">
      <w:pPr>
        <w:pStyle w:val="a0"/>
      </w:pPr>
      <w:r>
        <w:t xml:space="preserve">Кошкин </w:t>
      </w:r>
      <w:r w:rsidR="2E0628EF">
        <w:t xml:space="preserve">Олег Владимирович </w:t>
      </w:r>
      <w:r>
        <w:t>– Дисциплина МДК 05.05 Анализ и разработка технических заданий.</w:t>
      </w:r>
    </w:p>
    <w:p w14:paraId="7F0B9B7E" w14:textId="04D6C803" w:rsidR="00E97DD1" w:rsidRDefault="00E97DD1" w:rsidP="00E97DD1">
      <w:pPr>
        <w:pStyle w:val="a0"/>
      </w:pPr>
      <w:r>
        <w:t>Крутиков Александр Константинович – Дисциплина Учебная практика 05.01.</w:t>
      </w:r>
    </w:p>
    <w:p w14:paraId="326CA518" w14:textId="385A5ACE" w:rsidR="00E97DD1" w:rsidRDefault="7B780049" w:rsidP="00E97DD1">
      <w:pPr>
        <w:pStyle w:val="a0"/>
      </w:pPr>
      <w:r>
        <w:t xml:space="preserve">Самоделкин </w:t>
      </w:r>
      <w:r w:rsidR="5DC35812">
        <w:t xml:space="preserve">Павел Андреевич </w:t>
      </w:r>
      <w:r>
        <w:t>– Дисциплина МДК 06.01 Внедрение информационных систем.</w:t>
      </w:r>
    </w:p>
    <w:p w14:paraId="29879CCF" w14:textId="77777777" w:rsidR="00F153BB" w:rsidRDefault="00F153BB">
      <w:pPr>
        <w:spacing w:before="0" w:after="200" w:line="276" w:lineRule="auto"/>
        <w:ind w:firstLine="0"/>
        <w:contextualSpacing w:val="0"/>
        <w:jc w:val="left"/>
        <w:rPr>
          <w:rFonts w:eastAsiaTheme="majorEastAsia" w:cs="Times New Roman"/>
          <w:b/>
          <w:bCs/>
          <w:szCs w:val="36"/>
        </w:rPr>
      </w:pPr>
      <w:r>
        <w:br w:type="page"/>
      </w:r>
    </w:p>
    <w:p w14:paraId="6186D6C4" w14:textId="0D7A57D1" w:rsidR="00E97DD1" w:rsidRDefault="009D76D0" w:rsidP="007A404D">
      <w:pPr>
        <w:pStyle w:val="2"/>
      </w:pPr>
      <w:bookmarkStart w:id="9" w:name="_Toc137042938"/>
      <w:r>
        <w:lastRenderedPageBreak/>
        <w:t>Сроки разработки</w:t>
      </w:r>
      <w:bookmarkEnd w:id="9"/>
    </w:p>
    <w:p w14:paraId="031AD3B9" w14:textId="3B221246" w:rsidR="00763BB2" w:rsidRPr="00763BB2" w:rsidRDefault="00C23A72" w:rsidP="00763BB2">
      <w:r>
        <w:t>Настоящий проект должен быть выполнен в следующие сроки:</w:t>
      </w:r>
    </w:p>
    <w:p w14:paraId="0D31CF57" w14:textId="77777777" w:rsidR="009D76D0" w:rsidRDefault="009D76D0" w:rsidP="009D76D0">
      <w:r>
        <w:t>Начало разработки – 15.01.2023.</w:t>
      </w:r>
    </w:p>
    <w:p w14:paraId="4AEBF45A" w14:textId="6B68032B" w:rsidR="009D76D0" w:rsidRDefault="009D76D0" w:rsidP="009D76D0">
      <w:pPr>
        <w:rPr>
          <w:lang w:val="en-US"/>
        </w:rPr>
      </w:pPr>
      <w:r>
        <w:t>Конец разработки –</w:t>
      </w:r>
      <w:r w:rsidR="1B04C075">
        <w:t xml:space="preserve"> 16</w:t>
      </w:r>
      <w:r w:rsidRPr="47B45DE5">
        <w:rPr>
          <w:lang w:val="en-US"/>
        </w:rPr>
        <w:t>.06.2023.</w:t>
      </w:r>
    </w:p>
    <w:p w14:paraId="7D14F6D7" w14:textId="0B3D684A" w:rsidR="009D76D0" w:rsidRPr="00EA7168" w:rsidRDefault="00F23F59" w:rsidP="00F23F59">
      <w:pPr>
        <w:pStyle w:val="2"/>
      </w:pPr>
      <w:bookmarkStart w:id="10" w:name="_Toc137042939"/>
      <w:r>
        <w:t>Назначение разработки</w:t>
      </w:r>
      <w:bookmarkEnd w:id="10"/>
    </w:p>
    <w:p w14:paraId="466D8CEC" w14:textId="0F4B0EE8" w:rsidR="00D922F7" w:rsidRDefault="2134B699" w:rsidP="006B7448">
      <w:r>
        <w:t xml:space="preserve">Основной функцией разрабатываемой игры является развитие </w:t>
      </w:r>
      <w:r w:rsidR="66F351AA">
        <w:t xml:space="preserve">скорости </w:t>
      </w:r>
      <w:r w:rsidR="6EA6CE95">
        <w:t xml:space="preserve">реакции </w:t>
      </w:r>
      <w:r w:rsidR="66F351AA">
        <w:t>игрока с помощью игровых механик</w:t>
      </w:r>
      <w:r w:rsidR="6AD37714">
        <w:t>.</w:t>
      </w:r>
      <w:r w:rsidR="5737C6EA">
        <w:t xml:space="preserve"> Игра может быть использована людьми разных возрастных групп</w:t>
      </w:r>
      <w:r w:rsidR="6AD37714">
        <w:t>, в том числе:</w:t>
      </w:r>
    </w:p>
    <w:p w14:paraId="3C26E02E" w14:textId="54640115" w:rsidR="00F23F59" w:rsidRDefault="007F0C45" w:rsidP="002C4B41">
      <w:pPr>
        <w:pStyle w:val="a0"/>
      </w:pPr>
      <w:r>
        <w:t>Детьми</w:t>
      </w:r>
      <w:r w:rsidR="009F59AC">
        <w:t>, для развлечения;</w:t>
      </w:r>
    </w:p>
    <w:p w14:paraId="09A49E75" w14:textId="691986F1" w:rsidR="00545799" w:rsidRDefault="009F59AC" w:rsidP="002C4B41">
      <w:pPr>
        <w:pStyle w:val="a0"/>
      </w:pPr>
      <w:r>
        <w:t>Студентами, для занятия времени;</w:t>
      </w:r>
    </w:p>
    <w:p w14:paraId="5315EAB0" w14:textId="52A7400B" w:rsidR="009F59AC" w:rsidRPr="00F23F59" w:rsidRDefault="00C103A1" w:rsidP="002C4B41">
      <w:pPr>
        <w:pStyle w:val="a0"/>
      </w:pPr>
      <w:r>
        <w:t xml:space="preserve">Родителями и взрослыми людьми, </w:t>
      </w:r>
      <w:r w:rsidR="009868A2">
        <w:t xml:space="preserve">для </w:t>
      </w:r>
      <w:r w:rsidR="001709D3">
        <w:t>ностальгии по детству;</w:t>
      </w:r>
    </w:p>
    <w:p w14:paraId="5B5D7795" w14:textId="77777777" w:rsidR="00DB6DDF" w:rsidRPr="00DB6DDF" w:rsidRDefault="00DB6DDF" w:rsidP="00DB6DDF"/>
    <w:p w14:paraId="15A5870A" w14:textId="77777777" w:rsidR="00B02304" w:rsidRDefault="00B02304" w:rsidP="00B02304"/>
    <w:p w14:paraId="71B3DB5F" w14:textId="3F9F160C" w:rsidR="00EB6348" w:rsidRDefault="00276ADD" w:rsidP="00B02304">
      <w:pPr>
        <w:pStyle w:val="1"/>
      </w:pPr>
      <w:bookmarkStart w:id="11" w:name="_Toc137042940"/>
      <w:r>
        <w:lastRenderedPageBreak/>
        <w:t>Описание предметной области</w:t>
      </w:r>
      <w:bookmarkEnd w:id="11"/>
    </w:p>
    <w:p w14:paraId="1E6AA02C" w14:textId="4C23E3B1" w:rsidR="00DF1E4E" w:rsidRDefault="00DF1E4E" w:rsidP="005F06AA">
      <w:r w:rsidRPr="00DF1E4E">
        <w:t>Игры — развлекательная деятельность, объединяющая различные формы активности для развлечения, общения, развития и удовлетворения любопытства. Физические, настольные, компьютерные, мобильные, ролевые и карточные игры предлагают правила, цели и конкуренцию. Они обеспечивают обучение и улучшение навыков, а также просто служат для отдыха. Игры важны для культуры, личностного развития и социальной адаптации. Компьютерные игры позволяют управлять персонажами и взаимодействовать с другими игроками, выполнять задания и достигать целей. Они могут быть разнообразными: современными с 3D-графикой или старыми в пиксельном стиле, с разными сюжетами и настроением.</w:t>
      </w:r>
    </w:p>
    <w:p w14:paraId="601F5F04" w14:textId="574DF4DD" w:rsidR="0034162F" w:rsidRDefault="0034162F" w:rsidP="0034162F">
      <w:r w:rsidRPr="0034162F">
        <w:t>Игра "Ну, погоди!" от торговой марки «Электроника» является классической и популярной игрой, изначально выпущенной в СССР. Она основана на одноименном мультфильме и предлагает игрокам контролировать волка, пытающегося поймать яйца, которые сбрасывает курица.</w:t>
      </w:r>
    </w:p>
    <w:p w14:paraId="0BC8FCE3" w14:textId="7A4C531E" w:rsidR="008B2382" w:rsidRDefault="008B2382" w:rsidP="0034162F">
      <w:r w:rsidRPr="008B2382">
        <w:t>Благодаря своей популярности и исторической значимости, игра "Ну, погоди!" от торговой марки «Электроника» стала символом детства для многих поколений игроков в СССР и России. Она продолжает привлекать внимание любителей ретро-игр и является ярким примером классической аркадной игры.</w:t>
      </w:r>
    </w:p>
    <w:p w14:paraId="10CA39C2" w14:textId="77777777" w:rsidR="00CE1358" w:rsidRDefault="00CE1358" w:rsidP="00CE1358"/>
    <w:p w14:paraId="49EA8F5E" w14:textId="229291ED" w:rsidR="004812EE" w:rsidRDefault="00FF0919" w:rsidP="004812EE">
      <w:r>
        <w:t>Проблематика предметной области</w:t>
      </w:r>
      <w:r>
        <w:rPr>
          <w:lang w:val="en-US"/>
        </w:rPr>
        <w:t>:</w:t>
      </w:r>
    </w:p>
    <w:p w14:paraId="57A9074C" w14:textId="0768539B" w:rsidR="004812EE" w:rsidRDefault="004812EE" w:rsidP="00966C3C">
      <w:pPr>
        <w:pStyle w:val="a0"/>
      </w:pPr>
      <w:r>
        <w:t>Зависимость от экрана: Игры, которые требуют продолжительного времени проведения перед экраном, могут приводить к проблемам, связанным с зависимостью от гаджетов. Люди могут становиться излишне привязанными к игре, играя в нее чрезмерно или теряя контроль над временем, которое они проводят играя.</w:t>
      </w:r>
    </w:p>
    <w:p w14:paraId="66E966C3" w14:textId="5A2B23D0" w:rsidR="004812EE" w:rsidRDefault="004812EE" w:rsidP="00966C3C">
      <w:pPr>
        <w:pStyle w:val="a0"/>
      </w:pPr>
      <w:r>
        <w:t>Отвлекающий эффект: Приложения-игры, такие как "Ну, погоди!", могут стать источником отвлекающих моментов в повседневной жизни. Люди могут становиться слишком поглощенными игрой, что может отвлекать их от выполнения важных задач или от общения с окружающими.</w:t>
      </w:r>
    </w:p>
    <w:p w14:paraId="70DE170B" w14:textId="79CA0752" w:rsidR="004812EE" w:rsidRDefault="004812EE" w:rsidP="00966C3C">
      <w:pPr>
        <w:pStyle w:val="a0"/>
      </w:pPr>
      <w:r>
        <w:t>Снижение физической активности: Время, проводимое перед экраном в игре "Ну, погоди!", может привести к снижению физической активности. Люди, поглощенные игрой, могут забывать или откладывать занятия физическими упражнениями, что может негативно сказаться на их здоровье и физической форме.</w:t>
      </w:r>
    </w:p>
    <w:p w14:paraId="39B3F515" w14:textId="365F0FF7" w:rsidR="004812EE" w:rsidRDefault="004812EE" w:rsidP="008B2382">
      <w:pPr>
        <w:pStyle w:val="a0"/>
      </w:pPr>
      <w:r>
        <w:t>Социальная изоляция: Приложения-игры могут приводить к социальной изоляции, особенно если игрок проводит много времени в одиночестве, углубляясь в виртуальный мир игры. Это может приводить к снижению социальной активности и ухудшению взаимоотношений с реальными людьми.</w:t>
      </w:r>
    </w:p>
    <w:p w14:paraId="22575BEF" w14:textId="1D927674" w:rsidR="00C11438" w:rsidRPr="00EA7168" w:rsidRDefault="00CE79CA" w:rsidP="00C11438">
      <w:pPr>
        <w:pStyle w:val="1"/>
        <w:rPr>
          <w:rStyle w:val="eop"/>
        </w:rPr>
      </w:pPr>
      <w:bookmarkStart w:id="12" w:name="_Toc137042941"/>
      <w:r w:rsidRPr="5B2535F9">
        <w:rPr>
          <w:rStyle w:val="eop"/>
        </w:rPr>
        <w:lastRenderedPageBreak/>
        <w:t>Требования к результатам разработки</w:t>
      </w:r>
      <w:bookmarkEnd w:id="12"/>
    </w:p>
    <w:p w14:paraId="13FCA534" w14:textId="35765DDD" w:rsidR="002B4FBE" w:rsidRDefault="00CE79CA" w:rsidP="004F4F91">
      <w:pPr>
        <w:pStyle w:val="2"/>
      </w:pPr>
      <w:bookmarkStart w:id="13" w:name="_Toc137042942"/>
      <w:r>
        <w:t>Правила игры</w:t>
      </w:r>
      <w:bookmarkEnd w:id="13"/>
    </w:p>
    <w:p w14:paraId="5A84E9D5" w14:textId="070945C7" w:rsidR="00E27E7F" w:rsidRPr="00E27E7F" w:rsidRDefault="00E27E7F" w:rsidP="00E27E7F">
      <w:r>
        <w:t xml:space="preserve">Схематическое изображение элементов игры изображено на рисунке 1. </w:t>
      </w:r>
    </w:p>
    <w:p w14:paraId="4C62D6CA" w14:textId="2DD7D716" w:rsidR="00AB2909" w:rsidRDefault="00AB2909" w:rsidP="00AB2909">
      <w:pPr>
        <w:jc w:val="center"/>
      </w:pPr>
      <w:r w:rsidRPr="00AB2909">
        <w:rPr>
          <w:noProof/>
        </w:rPr>
        <w:drawing>
          <wp:inline distT="0" distB="0" distL="0" distR="0" wp14:anchorId="4C6344A7" wp14:editId="2A1839F6">
            <wp:extent cx="3657600" cy="25538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932" cy="255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7EDE" w14:textId="77777777" w:rsidR="00E27E7F" w:rsidRDefault="00E27E7F" w:rsidP="00AB2909">
      <w:pPr>
        <w:jc w:val="center"/>
      </w:pPr>
    </w:p>
    <w:p w14:paraId="55AEAD46" w14:textId="078957F6" w:rsidR="00E27E7F" w:rsidRDefault="00E27E7F" w:rsidP="00E27E7F">
      <w:pPr>
        <w:ind w:firstLine="0"/>
        <w:jc w:val="center"/>
      </w:pPr>
      <w:r>
        <w:t>Рисунок 1 – Схематическое изображение элементов игры</w:t>
      </w:r>
    </w:p>
    <w:p w14:paraId="50E3ED7F" w14:textId="5170D667" w:rsidR="00E27E7F" w:rsidRDefault="00E27E7F" w:rsidP="00AB2909">
      <w:pPr>
        <w:jc w:val="center"/>
      </w:pPr>
    </w:p>
    <w:p w14:paraId="2D6DA370" w14:textId="28FB5118" w:rsidR="000E4955" w:rsidRPr="000E4955" w:rsidRDefault="002F2886" w:rsidP="000E4955">
      <w:r>
        <w:t>Игровая механика должна обеспечивать реализацию следующих правил:</w:t>
      </w:r>
    </w:p>
    <w:p w14:paraId="5664C998" w14:textId="7BD014F1" w:rsidR="00F151BA" w:rsidRDefault="00D947D6" w:rsidP="00D947D6">
      <w:pPr>
        <w:pStyle w:val="a0"/>
      </w:pPr>
      <w:r>
        <w:t>У</w:t>
      </w:r>
      <w:r w:rsidR="00CE79CA">
        <w:t xml:space="preserve">правляя </w:t>
      </w:r>
      <w:r w:rsidR="007C6917">
        <w:t xml:space="preserve">персонажем </w:t>
      </w:r>
      <w:r w:rsidR="00CE79CA">
        <w:t>волк</w:t>
      </w:r>
      <w:r w:rsidR="00F151BA">
        <w:t>а</w:t>
      </w:r>
      <w:r w:rsidR="00CE79CA">
        <w:t xml:space="preserve">, собирать </w:t>
      </w:r>
      <w:r w:rsidR="00F151BA">
        <w:t>падающие яйца;</w:t>
      </w:r>
      <w:r w:rsidR="00503DA4">
        <w:t xml:space="preserve"> </w:t>
      </w:r>
    </w:p>
    <w:p w14:paraId="627F5297" w14:textId="77777777" w:rsidR="00F151BA" w:rsidRDefault="00F151BA" w:rsidP="00D947D6">
      <w:pPr>
        <w:pStyle w:val="a0"/>
      </w:pPr>
      <w:r>
        <w:t>З</w:t>
      </w:r>
      <w:r w:rsidR="00503DA4">
        <w:t xml:space="preserve">а каждое яйцо начисляется </w:t>
      </w:r>
      <w:r w:rsidR="00C8036D">
        <w:t>одно очко</w:t>
      </w:r>
      <w:r>
        <w:t>;</w:t>
      </w:r>
    </w:p>
    <w:p w14:paraId="68856CCB" w14:textId="77777777" w:rsidR="00E16923" w:rsidRDefault="00F151BA" w:rsidP="00D947D6">
      <w:pPr>
        <w:pStyle w:val="a0"/>
      </w:pPr>
      <w:r>
        <w:t>Е</w:t>
      </w:r>
      <w:r w:rsidR="00C8036D">
        <w:t xml:space="preserve">сли яйцо </w:t>
      </w:r>
      <w:r w:rsidR="00C7275C">
        <w:t>не было поймано,</w:t>
      </w:r>
      <w:r w:rsidR="00412AFA">
        <w:t xml:space="preserve"> и оно упало</w:t>
      </w:r>
      <w:r w:rsidR="00C8036D">
        <w:t xml:space="preserve"> начисляется </w:t>
      </w:r>
      <w:r w:rsidR="00E16923">
        <w:t>штрафное очко;</w:t>
      </w:r>
    </w:p>
    <w:p w14:paraId="4B44B80F" w14:textId="5B312C10" w:rsidR="00CE79CA" w:rsidRDefault="00E16923" w:rsidP="00D947D6">
      <w:pPr>
        <w:pStyle w:val="a0"/>
      </w:pPr>
      <w:r>
        <w:t>П</w:t>
      </w:r>
      <w:r w:rsidR="00412AFA">
        <w:t>ри наборе трёх штрафны</w:t>
      </w:r>
      <w:r w:rsidR="007932F3">
        <w:t>х очков игра заканчивается</w:t>
      </w:r>
      <w:r>
        <w:t>;</w:t>
      </w:r>
    </w:p>
    <w:p w14:paraId="1A3F86D3" w14:textId="4F6666E9" w:rsidR="00C7275C" w:rsidRPr="00EA7168" w:rsidRDefault="00C7275C" w:rsidP="00C7275C">
      <w:pPr>
        <w:pStyle w:val="2"/>
      </w:pPr>
      <w:bookmarkStart w:id="14" w:name="_Toc137042943"/>
      <w:r>
        <w:t>Требования к функциональным характеристикам</w:t>
      </w:r>
      <w:bookmarkEnd w:id="14"/>
    </w:p>
    <w:p w14:paraId="1E2BA660" w14:textId="0908D9AC" w:rsidR="00C7275C" w:rsidRDefault="00AA0A9C" w:rsidP="00C7275C">
      <w:r>
        <w:t xml:space="preserve">Игра </w:t>
      </w:r>
      <w:r w:rsidR="006363ED">
        <w:t>должна обеспечивать выполнение следующих функций:</w:t>
      </w:r>
    </w:p>
    <w:p w14:paraId="3759ED3E" w14:textId="5FE46DB2" w:rsidR="006363ED" w:rsidRDefault="00AA4E24" w:rsidP="00C86090">
      <w:pPr>
        <w:pStyle w:val="a0"/>
      </w:pPr>
      <w:r>
        <w:t xml:space="preserve">Возможность </w:t>
      </w:r>
      <w:r w:rsidR="009E6472">
        <w:t>запуска</w:t>
      </w:r>
      <w:r w:rsidR="00EA5659">
        <w:t xml:space="preserve"> игры</w:t>
      </w:r>
      <w:r w:rsidR="009E6472">
        <w:t xml:space="preserve"> без использования интернета</w:t>
      </w:r>
      <w:r w:rsidR="00383EE2">
        <w:t>;</w:t>
      </w:r>
    </w:p>
    <w:p w14:paraId="138A679C" w14:textId="47C7D48D" w:rsidR="00AE3C07" w:rsidRDefault="00336B4B" w:rsidP="00C86090">
      <w:pPr>
        <w:pStyle w:val="a0"/>
      </w:pPr>
      <w:r>
        <w:t xml:space="preserve">Возможность запуска игры на ПК и </w:t>
      </w:r>
      <w:r w:rsidR="00C6186A">
        <w:t>ноутбуке с процессором характеристики,</w:t>
      </w:r>
      <w:r w:rsidR="006D7A6A">
        <w:t xml:space="preserve"> которого не ниже процессора </w:t>
      </w:r>
      <w:r w:rsidR="006D7A6A">
        <w:rPr>
          <w:lang w:val="en-US"/>
        </w:rPr>
        <w:t>intel</w:t>
      </w:r>
      <w:r w:rsidR="006D7A6A" w:rsidRPr="006D7A6A">
        <w:t xml:space="preserve"> </w:t>
      </w:r>
      <w:r w:rsidR="006D7A6A">
        <w:rPr>
          <w:lang w:val="en-US"/>
        </w:rPr>
        <w:t>core</w:t>
      </w:r>
      <w:r w:rsidR="006D7A6A" w:rsidRPr="006D7A6A">
        <w:t xml:space="preserve"> </w:t>
      </w:r>
      <w:r w:rsidR="006D7A6A">
        <w:rPr>
          <w:lang w:val="en-US"/>
        </w:rPr>
        <w:t>i</w:t>
      </w:r>
      <w:r w:rsidR="006D7A6A" w:rsidRPr="006D7A6A">
        <w:t>3</w:t>
      </w:r>
      <w:r w:rsidR="005C22F9" w:rsidRPr="005C22F9">
        <w:t xml:space="preserve"> (</w:t>
      </w:r>
      <w:r w:rsidR="005C22F9">
        <w:t>1 поколения)</w:t>
      </w:r>
      <w:r w:rsidR="00FE569F">
        <w:t>;</w:t>
      </w:r>
    </w:p>
    <w:p w14:paraId="531F2511" w14:textId="3CD40068" w:rsidR="00EA5659" w:rsidRDefault="005F400B" w:rsidP="00C86090">
      <w:pPr>
        <w:pStyle w:val="a0"/>
      </w:pPr>
      <w:r>
        <w:t>Анимация скатывания яиц с 4 насестов</w:t>
      </w:r>
      <w:r w:rsidRPr="005F400B">
        <w:t>;</w:t>
      </w:r>
    </w:p>
    <w:p w14:paraId="70A997FD" w14:textId="6FC91319" w:rsidR="005F400B" w:rsidRDefault="00A80269" w:rsidP="00C86090">
      <w:pPr>
        <w:pStyle w:val="a0"/>
      </w:pPr>
      <w:r>
        <w:t xml:space="preserve">Управление волком с помощью 4 клавиш, каждая клавиша направляет </w:t>
      </w:r>
      <w:r w:rsidR="007B7177">
        <w:t xml:space="preserve">волка в сторону одного </w:t>
      </w:r>
      <w:r w:rsidR="004E5531">
        <w:t>из 4 насестов,</w:t>
      </w:r>
      <w:r w:rsidR="007B7177">
        <w:t xml:space="preserve"> по которым катятся я</w:t>
      </w:r>
      <w:r w:rsidR="004E5531">
        <w:t>й</w:t>
      </w:r>
      <w:r w:rsidR="007B7177">
        <w:t>ца</w:t>
      </w:r>
      <w:r w:rsidR="007B7177" w:rsidRPr="007B7177">
        <w:t>;</w:t>
      </w:r>
    </w:p>
    <w:p w14:paraId="5CEC7B1D" w14:textId="1AA3240F" w:rsidR="007B7177" w:rsidRDefault="003A724E" w:rsidP="00C86090">
      <w:pPr>
        <w:pStyle w:val="a0"/>
      </w:pPr>
      <w:r>
        <w:t>Яйцо</w:t>
      </w:r>
      <w:r w:rsidR="00EC5EC2">
        <w:t xml:space="preserve"> при падении</w:t>
      </w:r>
      <w:r>
        <w:t xml:space="preserve"> должно считаться пойманным, если </w:t>
      </w:r>
      <w:r w:rsidR="007856D3">
        <w:t>волк</w:t>
      </w:r>
      <w:r w:rsidR="009E63DB">
        <w:t xml:space="preserve">, которым управляет игрок, </w:t>
      </w:r>
      <w:r w:rsidR="00E44AE1">
        <w:t xml:space="preserve">направлен в сторону насеста по которому катится </w:t>
      </w:r>
      <w:r w:rsidR="00EC5EC2">
        <w:t xml:space="preserve">это </w:t>
      </w:r>
      <w:r w:rsidR="00E44AE1">
        <w:t>яйцо</w:t>
      </w:r>
      <w:r w:rsidR="00EC5EC2">
        <w:t>;</w:t>
      </w:r>
    </w:p>
    <w:p w14:paraId="5AA582CC" w14:textId="686237CA" w:rsidR="00C901B0" w:rsidRDefault="007C58F1" w:rsidP="00C86090">
      <w:pPr>
        <w:pStyle w:val="a0"/>
      </w:pPr>
      <w:r>
        <w:t xml:space="preserve">В графическом интерфейсе должен присутствовать </w:t>
      </w:r>
      <w:r w:rsidR="00D97999">
        <w:t xml:space="preserve">счетчик пойманных </w:t>
      </w:r>
      <w:r w:rsidR="00A95266">
        <w:t xml:space="preserve">волком </w:t>
      </w:r>
      <w:r w:rsidR="00D97999">
        <w:t>яиц</w:t>
      </w:r>
      <w:r w:rsidR="00D34275">
        <w:t>;</w:t>
      </w:r>
    </w:p>
    <w:p w14:paraId="0AEFE029" w14:textId="0579867A" w:rsidR="00D97999" w:rsidRDefault="5793FF79" w:rsidP="00C86090">
      <w:pPr>
        <w:pStyle w:val="a0"/>
      </w:pPr>
      <w:r>
        <w:lastRenderedPageBreak/>
        <w:t>Выбор уровня сложности игры двумя кнопками (легкий, сложный);</w:t>
      </w:r>
    </w:p>
    <w:p w14:paraId="0E66D0B2" w14:textId="3EF369B8" w:rsidR="00160250" w:rsidRDefault="002442EB" w:rsidP="00C86090">
      <w:pPr>
        <w:pStyle w:val="a0"/>
      </w:pPr>
      <w:r>
        <w:t xml:space="preserve">Автоматическое </w:t>
      </w:r>
      <w:r w:rsidR="002050AF">
        <w:t>и</w:t>
      </w:r>
      <w:r w:rsidR="00160250">
        <w:t>зменение</w:t>
      </w:r>
      <w:r w:rsidR="002050AF">
        <w:t xml:space="preserve"> скорости</w:t>
      </w:r>
      <w:r w:rsidR="00160250">
        <w:t xml:space="preserve"> </w:t>
      </w:r>
      <w:r>
        <w:t>скатывания яиц;</w:t>
      </w:r>
    </w:p>
    <w:p w14:paraId="3A4F4503" w14:textId="52189AD1" w:rsidR="0057757F" w:rsidRDefault="0057757F" w:rsidP="00C86090">
      <w:pPr>
        <w:pStyle w:val="a0"/>
      </w:pPr>
      <w:r>
        <w:t xml:space="preserve">Настройка проигрывания </w:t>
      </w:r>
      <w:r w:rsidR="000A4764">
        <w:t>музыки в игре</w:t>
      </w:r>
      <w:r w:rsidR="00301DC2">
        <w:t xml:space="preserve"> </w:t>
      </w:r>
      <w:r w:rsidR="00160250">
        <w:t>с помощью кнопки,</w:t>
      </w:r>
      <w:r w:rsidR="00225415">
        <w:t xml:space="preserve"> выключающей и включающей музыку</w:t>
      </w:r>
      <w:r w:rsidR="000A4764">
        <w:t>;</w:t>
      </w:r>
    </w:p>
    <w:p w14:paraId="22D601EA" w14:textId="77777777" w:rsidR="00732284" w:rsidRDefault="00732284" w:rsidP="00732284">
      <w:pPr>
        <w:pStyle w:val="2"/>
      </w:pPr>
      <w:bookmarkStart w:id="15" w:name="_Toc130023568"/>
      <w:bookmarkStart w:id="16" w:name="_Toc137042944"/>
      <w:r>
        <w:t>Требования к показателям назначения</w:t>
      </w:r>
      <w:bookmarkEnd w:id="15"/>
      <w:bookmarkEnd w:id="16"/>
    </w:p>
    <w:p w14:paraId="11AB8C7F" w14:textId="77777777" w:rsidR="00D07046" w:rsidRPr="00D07046" w:rsidRDefault="00D07046" w:rsidP="00D07046">
      <w:r w:rsidRPr="00D07046">
        <w:t>Приложение должно обеспечивать следующие показатели назначения: </w:t>
      </w:r>
    </w:p>
    <w:p w14:paraId="7D399E21" w14:textId="42AE426C" w:rsidR="00D07046" w:rsidRPr="00D07046" w:rsidRDefault="00FD1864" w:rsidP="00D07046">
      <w:pPr>
        <w:pStyle w:val="a0"/>
      </w:pPr>
      <w:r>
        <w:t>Р</w:t>
      </w:r>
      <w:r w:rsidR="00D07046" w:rsidRPr="00D07046">
        <w:t>азмер окна программы: 12</w:t>
      </w:r>
      <w:r w:rsidR="002E636F">
        <w:t>22*658</w:t>
      </w:r>
      <w:r w:rsidR="00D07046" w:rsidRPr="00D07046">
        <w:t>; </w:t>
      </w:r>
    </w:p>
    <w:p w14:paraId="26744875" w14:textId="70F31FCC" w:rsidR="00D07046" w:rsidRPr="00D07046" w:rsidRDefault="00D07046" w:rsidP="00D07046">
      <w:pPr>
        <w:pStyle w:val="a0"/>
      </w:pPr>
      <w:r w:rsidRPr="00D07046">
        <w:t>Должно быть раз</w:t>
      </w:r>
      <w:r w:rsidR="002E636F">
        <w:t xml:space="preserve">работано два </w:t>
      </w:r>
      <w:r w:rsidRPr="00D07046">
        <w:t>уровня сложности: легкий (</w:t>
      </w:r>
      <w:r w:rsidR="00147035">
        <w:t>скорость появления яиц меньше</w:t>
      </w:r>
      <w:r w:rsidRPr="00D07046">
        <w:t>),</w:t>
      </w:r>
      <w:r w:rsidR="00147035">
        <w:t xml:space="preserve"> </w:t>
      </w:r>
      <w:r w:rsidRPr="00D07046">
        <w:t>сложный (</w:t>
      </w:r>
      <w:r w:rsidR="00147035">
        <w:t>скорость появления яиц больше</w:t>
      </w:r>
      <w:r w:rsidRPr="00D07046">
        <w:t>); </w:t>
      </w:r>
    </w:p>
    <w:p w14:paraId="3818FB2E" w14:textId="70F31FCC" w:rsidR="00D07046" w:rsidRPr="00D07046" w:rsidRDefault="00D07046" w:rsidP="00D07046">
      <w:pPr>
        <w:pStyle w:val="a0"/>
      </w:pPr>
      <w:r w:rsidRPr="00D07046">
        <w:t>Взаимодействие с игрой должно осуществляться не более чем одним человеком; </w:t>
      </w:r>
    </w:p>
    <w:p w14:paraId="34E19791" w14:textId="21C3181F" w:rsidR="00D51ADB" w:rsidRPr="00D51ADB" w:rsidRDefault="00D07046" w:rsidP="0023681E">
      <w:pPr>
        <w:pStyle w:val="a0"/>
      </w:pPr>
      <w:r w:rsidRPr="00D07046">
        <w:t>Время на отклик игровых компонентов должно составлять не более 3 секунд. </w:t>
      </w:r>
    </w:p>
    <w:p w14:paraId="2A201F1C" w14:textId="77777777" w:rsidR="00732284" w:rsidRPr="00EA7168" w:rsidRDefault="00732284" w:rsidP="00732284">
      <w:pPr>
        <w:pStyle w:val="2"/>
      </w:pPr>
      <w:bookmarkStart w:id="17" w:name="_Toc130023569"/>
      <w:bookmarkStart w:id="18" w:name="_Toc137042945"/>
      <w:r>
        <w:t>Требование к пользовательскому интерфейсу</w:t>
      </w:r>
      <w:bookmarkEnd w:id="17"/>
      <w:bookmarkEnd w:id="18"/>
    </w:p>
    <w:p w14:paraId="03F1EAFD" w14:textId="0AF0B10D" w:rsidR="00547C36" w:rsidRDefault="00547C36" w:rsidP="00732284">
      <w:r>
        <w:t>На</w:t>
      </w:r>
      <w:r w:rsidR="00BF1256">
        <w:t xml:space="preserve"> рисунке 2</w:t>
      </w:r>
      <w:r>
        <w:t xml:space="preserve"> изображен прототип экранной формы главного окна.</w:t>
      </w:r>
    </w:p>
    <w:p w14:paraId="19A9F8E1" w14:textId="70F31FCC" w:rsidR="00547C36" w:rsidRDefault="00547C36" w:rsidP="00732284">
      <w:r>
        <w:t xml:space="preserve">На главном окне должны присутствовать следующие графические и функциональные </w:t>
      </w:r>
      <w:r w:rsidR="00BF1256">
        <w:t>элементы</w:t>
      </w:r>
      <w:r w:rsidR="001472E6">
        <w:t>:</w:t>
      </w:r>
    </w:p>
    <w:p w14:paraId="52536AF7" w14:textId="0D5BA8CB" w:rsidR="001472E6" w:rsidRDefault="001472E6" w:rsidP="001472E6">
      <w:pPr>
        <w:pStyle w:val="a0"/>
      </w:pPr>
      <w:r>
        <w:t>Кнопки проигрывания музыки</w:t>
      </w:r>
      <w:r w:rsidR="00E245F8">
        <w:t>;</w:t>
      </w:r>
    </w:p>
    <w:p w14:paraId="6D63430F" w14:textId="5BBB86F2" w:rsidR="001472E6" w:rsidRDefault="001472E6" w:rsidP="001472E6">
      <w:pPr>
        <w:pStyle w:val="a0"/>
      </w:pPr>
      <w:r>
        <w:t>Кнопка выхода из игры</w:t>
      </w:r>
      <w:r w:rsidR="00E245F8">
        <w:t>;</w:t>
      </w:r>
    </w:p>
    <w:p w14:paraId="0AC77737" w14:textId="73C9546D" w:rsidR="001472E6" w:rsidRDefault="007C6823" w:rsidP="001472E6">
      <w:pPr>
        <w:pStyle w:val="a0"/>
      </w:pPr>
      <w:r>
        <w:t>Кнопка выбора уровня сложности</w:t>
      </w:r>
      <w:r w:rsidR="00E245F8">
        <w:t>;</w:t>
      </w:r>
    </w:p>
    <w:p w14:paraId="04CA7774" w14:textId="515E0D3F" w:rsidR="007C6823" w:rsidRDefault="007C6823" w:rsidP="001472E6">
      <w:pPr>
        <w:pStyle w:val="a0"/>
      </w:pPr>
      <w:r>
        <w:t>Кнопка начала игры</w:t>
      </w:r>
      <w:r w:rsidR="00E245F8">
        <w:t>;</w:t>
      </w:r>
    </w:p>
    <w:p w14:paraId="464E8B1B" w14:textId="414A050F" w:rsidR="007C6823" w:rsidRDefault="007C6823" w:rsidP="001472E6">
      <w:pPr>
        <w:pStyle w:val="a0"/>
      </w:pPr>
      <w:r>
        <w:t>Кнопка кратких правил игры</w:t>
      </w:r>
      <w:r w:rsidR="00E245F8">
        <w:t>;</w:t>
      </w:r>
    </w:p>
    <w:p w14:paraId="5C14A14F" w14:textId="4D565BDB" w:rsidR="007C6823" w:rsidRDefault="00E72141" w:rsidP="001472E6">
      <w:pPr>
        <w:pStyle w:val="a0"/>
      </w:pPr>
      <w:r>
        <w:t>Волк, которым управляет игрок</w:t>
      </w:r>
      <w:r w:rsidR="00E245F8">
        <w:t>;</w:t>
      </w:r>
    </w:p>
    <w:p w14:paraId="3D7C1F42" w14:textId="33DF6127" w:rsidR="00E72141" w:rsidRDefault="00E72141" w:rsidP="001472E6">
      <w:pPr>
        <w:pStyle w:val="a0"/>
      </w:pPr>
      <w:r>
        <w:t>К</w:t>
      </w:r>
      <w:r w:rsidR="00E245F8">
        <w:t>атящиеся яйца;</w:t>
      </w:r>
    </w:p>
    <w:p w14:paraId="04997829" w14:textId="5789A048" w:rsidR="00E245F8" w:rsidRDefault="00E245F8" w:rsidP="001472E6">
      <w:pPr>
        <w:pStyle w:val="a0"/>
      </w:pPr>
      <w:r>
        <w:t>Счет игры;</w:t>
      </w:r>
    </w:p>
    <w:p w14:paraId="4251B608" w14:textId="50E3CB3D" w:rsidR="00E245F8" w:rsidRDefault="00423936" w:rsidP="001472E6">
      <w:pPr>
        <w:pStyle w:val="a0"/>
      </w:pPr>
      <w:r>
        <w:t>Насесты,</w:t>
      </w:r>
      <w:r w:rsidR="00E245F8">
        <w:t xml:space="preserve"> по которым катятся яйца;</w:t>
      </w:r>
    </w:p>
    <w:p w14:paraId="3A2A8EC1" w14:textId="4EDA400D" w:rsidR="005E48AD" w:rsidRDefault="00BD718A" w:rsidP="00403B33">
      <w:pPr>
        <w:ind w:firstLine="0"/>
        <w:jc w:val="center"/>
        <w:rPr>
          <w:lang w:val="en-US"/>
        </w:rPr>
      </w:pPr>
      <w:r w:rsidRPr="00BD718A">
        <w:rPr>
          <w:noProof/>
        </w:rPr>
        <w:lastRenderedPageBreak/>
        <w:drawing>
          <wp:inline distT="0" distB="0" distL="0" distR="0" wp14:anchorId="25D82105" wp14:editId="7BA8BEC7">
            <wp:extent cx="5859780" cy="332293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028" cy="333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E21C" w14:textId="77777777" w:rsidR="00D417E3" w:rsidRDefault="00D417E3" w:rsidP="00403B33">
      <w:pPr>
        <w:ind w:firstLine="0"/>
        <w:jc w:val="center"/>
      </w:pPr>
    </w:p>
    <w:p w14:paraId="6F100AC3" w14:textId="12FFF5D3" w:rsidR="00CF11CA" w:rsidRDefault="00CF11CA" w:rsidP="00403B33">
      <w:pPr>
        <w:ind w:firstLine="0"/>
        <w:jc w:val="center"/>
      </w:pPr>
      <w:r>
        <w:t xml:space="preserve">Рисунок </w:t>
      </w:r>
      <w:r w:rsidR="00E27E7F">
        <w:t>2</w:t>
      </w:r>
      <w:r>
        <w:t xml:space="preserve"> – </w:t>
      </w:r>
      <w:r w:rsidR="00406FB9" w:rsidRPr="00C6186A">
        <w:t>Прототип</w:t>
      </w:r>
      <w:r w:rsidR="00406FB9">
        <w:t xml:space="preserve"> экранной формы главного окна</w:t>
      </w:r>
    </w:p>
    <w:p w14:paraId="54E390B7" w14:textId="77777777" w:rsidR="00E245F8" w:rsidRDefault="00E245F8" w:rsidP="00403B33">
      <w:pPr>
        <w:ind w:firstLine="0"/>
        <w:jc w:val="center"/>
      </w:pPr>
    </w:p>
    <w:p w14:paraId="6179FAD6" w14:textId="77777777" w:rsidR="00732284" w:rsidRPr="00EA7168" w:rsidRDefault="00732284" w:rsidP="00732284">
      <w:pPr>
        <w:pStyle w:val="2"/>
      </w:pPr>
      <w:bookmarkStart w:id="19" w:name="_Toc130023570"/>
      <w:bookmarkStart w:id="20" w:name="_Toc137042946"/>
      <w:r>
        <w:t>Требования к видам обеспечения</w:t>
      </w:r>
      <w:bookmarkEnd w:id="19"/>
      <w:bookmarkEnd w:id="20"/>
    </w:p>
    <w:p w14:paraId="1F98CA5C" w14:textId="77777777" w:rsidR="00732284" w:rsidRPr="00EA7168" w:rsidRDefault="00732284" w:rsidP="00732284">
      <w:pPr>
        <w:pStyle w:val="3"/>
      </w:pPr>
      <w:bookmarkStart w:id="21" w:name="_Toc130023571"/>
      <w:bookmarkStart w:id="22" w:name="_Toc137042947"/>
      <w:r>
        <w:t>Требования к математическому обеспечению</w:t>
      </w:r>
      <w:bookmarkEnd w:id="21"/>
      <w:bookmarkEnd w:id="22"/>
    </w:p>
    <w:p w14:paraId="049BBD04" w14:textId="5901DAE5" w:rsidR="000179A2" w:rsidRDefault="00426937" w:rsidP="000179A2">
      <w:r>
        <w:t>Требования к математическому обеспечению предъявляются следующие:</w:t>
      </w:r>
    </w:p>
    <w:p w14:paraId="5D9FA93E" w14:textId="0FDFE57B" w:rsidR="00612B5D" w:rsidRDefault="00426937" w:rsidP="00CD6192">
      <w:pPr>
        <w:pStyle w:val="a0"/>
      </w:pPr>
      <w:r w:rsidRPr="00CD6192">
        <w:t xml:space="preserve">Формула </w:t>
      </w:r>
      <w:r w:rsidR="008C1B86" w:rsidRPr="00CD6192">
        <w:t>положения яйца</w:t>
      </w:r>
      <w:r w:rsidR="00612B5D" w:rsidRPr="00CD6192">
        <w:t>: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8500"/>
        <w:gridCol w:w="844"/>
      </w:tblGrid>
      <w:tr w:rsidR="00A93386" w14:paraId="02165000" w14:textId="77777777" w:rsidTr="00A93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6B2A6FAC" w14:textId="77ED6360" w:rsidR="00A93386" w:rsidRPr="00A93386" w:rsidRDefault="00A93386" w:rsidP="00A93386">
            <w:pPr>
              <w:pStyle w:val="a0"/>
              <w:numPr>
                <w:ilvl w:val="0"/>
                <w:numId w:val="0"/>
              </w:numPr>
              <w:ind w:left="851"/>
              <w:jc w:val="center"/>
              <w:rPr>
                <w:b w:val="0"/>
              </w:rPr>
            </w:pPr>
            <w:r w:rsidRPr="00A93386">
              <w:rPr>
                <w:b w:val="0"/>
                <w:lang w:val="en-US"/>
              </w:rPr>
              <w:t>x</w:t>
            </w:r>
            <w:r w:rsidRPr="00A93386">
              <w:rPr>
                <w:b w:val="0"/>
              </w:rPr>
              <w:t xml:space="preserve"> = </w:t>
            </w:r>
            <w:r w:rsidRPr="00A93386">
              <w:rPr>
                <w:b w:val="0"/>
                <w:lang w:val="en-US"/>
              </w:rPr>
              <w:t>x</w:t>
            </w:r>
            <w:r w:rsidRPr="00A93386">
              <w:rPr>
                <w:b w:val="0"/>
              </w:rPr>
              <w:t xml:space="preserve">1 + </w:t>
            </w:r>
            <w:r w:rsidRPr="00A93386">
              <w:rPr>
                <w:b w:val="0"/>
                <w:lang w:val="en-US"/>
              </w:rPr>
              <w:t>x</w:t>
            </w:r>
            <w:r w:rsidRPr="00A93386">
              <w:rPr>
                <w:b w:val="0"/>
              </w:rPr>
              <w:t>2</w:t>
            </w:r>
          </w:p>
        </w:tc>
        <w:tc>
          <w:tcPr>
            <w:tcW w:w="844" w:type="dxa"/>
          </w:tcPr>
          <w:p w14:paraId="560B144A" w14:textId="4AC76103" w:rsidR="00A93386" w:rsidRPr="00A93386" w:rsidRDefault="00A93386" w:rsidP="00A93386">
            <w:pPr>
              <w:pStyle w:val="a0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93386">
              <w:rPr>
                <w:b w:val="0"/>
              </w:rPr>
              <w:t>(1)</w:t>
            </w:r>
          </w:p>
        </w:tc>
      </w:tr>
    </w:tbl>
    <w:p w14:paraId="6681B71D" w14:textId="669DAB84" w:rsidR="00A43E50" w:rsidRDefault="00A43E50" w:rsidP="00A43E50">
      <w:pPr>
        <w:pStyle w:val="vguNumber"/>
        <w:numPr>
          <w:ilvl w:val="0"/>
          <w:numId w:val="0"/>
        </w:numPr>
        <w:ind w:left="1211"/>
      </w:pPr>
      <w:r>
        <w:rPr>
          <w:lang w:val="en-US"/>
        </w:rPr>
        <w:t>x</w:t>
      </w:r>
      <w:r w:rsidRPr="006466FA">
        <w:t xml:space="preserve"> </w:t>
      </w:r>
      <w:r w:rsidR="00AA141A" w:rsidRPr="006466FA">
        <w:t>–</w:t>
      </w:r>
      <w:r w:rsidRPr="006466FA">
        <w:t xml:space="preserve"> </w:t>
      </w:r>
      <w:r w:rsidR="00AA141A">
        <w:t>новая координата</w:t>
      </w:r>
      <w:r w:rsidR="006466FA">
        <w:t>, куда должно переместиться яйцо</w:t>
      </w:r>
      <w:r w:rsidR="007D702B">
        <w:t>;</w:t>
      </w:r>
    </w:p>
    <w:p w14:paraId="564BA584" w14:textId="0D3EDCE4" w:rsidR="006466FA" w:rsidRDefault="006466FA" w:rsidP="00A43E50">
      <w:pPr>
        <w:pStyle w:val="vguNumber"/>
        <w:numPr>
          <w:ilvl w:val="0"/>
          <w:numId w:val="0"/>
        </w:numPr>
        <w:ind w:left="1211"/>
      </w:pPr>
      <w:r>
        <w:rPr>
          <w:lang w:val="en-US"/>
        </w:rPr>
        <w:t>x</w:t>
      </w:r>
      <w:r w:rsidRPr="006466FA">
        <w:t>1 –</w:t>
      </w:r>
      <w:r>
        <w:t xml:space="preserve"> старая координата положения яйца</w:t>
      </w:r>
      <w:r w:rsidR="007D702B">
        <w:t>;</w:t>
      </w:r>
    </w:p>
    <w:p w14:paraId="14751F90" w14:textId="26DA1C24" w:rsidR="006466FA" w:rsidRPr="00F10A0A" w:rsidRDefault="006466FA" w:rsidP="00A43E50">
      <w:pPr>
        <w:pStyle w:val="vguNumber"/>
        <w:numPr>
          <w:ilvl w:val="0"/>
          <w:numId w:val="0"/>
        </w:numPr>
        <w:ind w:left="1211"/>
      </w:pPr>
      <w:r>
        <w:rPr>
          <w:lang w:val="en-US"/>
        </w:rPr>
        <w:t>x</w:t>
      </w:r>
      <w:r w:rsidRPr="006466FA">
        <w:t xml:space="preserve">2 </w:t>
      </w:r>
      <w:r w:rsidR="0038045F">
        <w:t>–</w:t>
      </w:r>
      <w:r w:rsidRPr="006466FA">
        <w:t xml:space="preserve"> </w:t>
      </w:r>
      <w:r w:rsidR="0038045F">
        <w:t xml:space="preserve">постоянная переменная </w:t>
      </w:r>
      <w:r w:rsidR="00F10A0A">
        <w:t>количества пикселей на которое переместится яйцо</w:t>
      </w:r>
      <w:r w:rsidR="007D702B">
        <w:t>;</w:t>
      </w:r>
    </w:p>
    <w:p w14:paraId="4397E8B7" w14:textId="77777777" w:rsidR="00732284" w:rsidRDefault="00732284" w:rsidP="00732284">
      <w:pPr>
        <w:pStyle w:val="3"/>
      </w:pPr>
      <w:bookmarkStart w:id="23" w:name="_Toc130023572"/>
      <w:bookmarkStart w:id="24" w:name="_Toc137042948"/>
      <w:r>
        <w:t>Требования к информационному обеспечению</w:t>
      </w:r>
      <w:bookmarkEnd w:id="23"/>
      <w:bookmarkEnd w:id="24"/>
      <w:r>
        <w:t xml:space="preserve"> </w:t>
      </w:r>
    </w:p>
    <w:p w14:paraId="35C77E49" w14:textId="77777777" w:rsidR="00732284" w:rsidRPr="00EA7168" w:rsidRDefault="00732284" w:rsidP="00732284">
      <w:pPr>
        <w:pStyle w:val="4"/>
      </w:pPr>
      <w:r w:rsidRPr="00EA7168">
        <w:t>Требования к форматам хранения данных</w:t>
      </w:r>
    </w:p>
    <w:p w14:paraId="4D7D77A8" w14:textId="2F7D0853" w:rsidR="000179A2" w:rsidRPr="00037B6B" w:rsidRDefault="000179A2" w:rsidP="000179A2">
      <w:r>
        <w:t>Требования к форматам хранения данных не предъявляются.</w:t>
      </w:r>
    </w:p>
    <w:p w14:paraId="41448D23" w14:textId="7BC97692" w:rsidR="00732284" w:rsidRPr="00EA7168" w:rsidRDefault="00732284" w:rsidP="00660590">
      <w:pPr>
        <w:pStyle w:val="4"/>
      </w:pPr>
      <w:r w:rsidRPr="00EA7168">
        <w:t>Требования к лингвистическому обеспечению</w:t>
      </w:r>
    </w:p>
    <w:p w14:paraId="41622369" w14:textId="2A7C4826" w:rsidR="001A6F78" w:rsidRPr="001A6F78" w:rsidRDefault="0044246A" w:rsidP="001A6F78">
      <w:r>
        <w:t>В интерфейсе игры должен использоваться только русский язык.</w:t>
      </w:r>
    </w:p>
    <w:p w14:paraId="2E0E07D0" w14:textId="77777777" w:rsidR="00732284" w:rsidRPr="00EA7168" w:rsidRDefault="00732284" w:rsidP="00732284">
      <w:pPr>
        <w:pStyle w:val="3"/>
      </w:pPr>
      <w:bookmarkStart w:id="25" w:name="_Toc130023573"/>
      <w:bookmarkStart w:id="26" w:name="_Toc137042949"/>
      <w:r>
        <w:lastRenderedPageBreak/>
        <w:t>Требования к метрологическому обеспечению</w:t>
      </w:r>
      <w:bookmarkEnd w:id="25"/>
      <w:bookmarkEnd w:id="26"/>
    </w:p>
    <w:p w14:paraId="1A56D3F2" w14:textId="78EBCA62" w:rsidR="00037B6B" w:rsidRPr="00037B6B" w:rsidRDefault="00037B6B" w:rsidP="00037B6B">
      <w:r>
        <w:t>Требования к метрологическому обеспечению не предъявляются.</w:t>
      </w:r>
    </w:p>
    <w:p w14:paraId="6B4E74D3" w14:textId="77777777" w:rsidR="00732284" w:rsidRDefault="00732284" w:rsidP="00732284">
      <w:pPr>
        <w:pStyle w:val="3"/>
      </w:pPr>
      <w:bookmarkStart w:id="27" w:name="_Toc130023574"/>
      <w:bookmarkStart w:id="28" w:name="_Toc137042950"/>
      <w:r>
        <w:t>Требования к техническому обеспечению</w:t>
      </w:r>
      <w:bookmarkEnd w:id="27"/>
      <w:bookmarkEnd w:id="28"/>
      <w:r>
        <w:t xml:space="preserve"> </w:t>
      </w:r>
    </w:p>
    <w:p w14:paraId="09B832BC" w14:textId="77777777" w:rsidR="00577D19" w:rsidRPr="00637F24" w:rsidRDefault="00577D19" w:rsidP="00577D19">
      <w:pPr>
        <w:rPr>
          <w:color w:val="000000"/>
          <w:szCs w:val="28"/>
        </w:rPr>
      </w:pPr>
      <w:r w:rsidRPr="00637F24">
        <w:rPr>
          <w:color w:val="000000"/>
          <w:szCs w:val="28"/>
        </w:rPr>
        <w:t>В составе технических средств необходимо наличие ЭВМ или ПК:</w:t>
      </w:r>
    </w:p>
    <w:p w14:paraId="7A7F0520" w14:textId="77777777" w:rsidR="00577D19" w:rsidRPr="00637F24" w:rsidRDefault="00577D19" w:rsidP="00577D19">
      <w:pPr>
        <w:pStyle w:val="a0"/>
        <w:ind w:left="1365" w:hanging="360"/>
      </w:pPr>
      <w:r>
        <w:t xml:space="preserve">Процессор </w:t>
      </w:r>
      <w:r w:rsidRPr="00637F24">
        <w:t>с тактовой частотой, не менее 1ГГц;</w:t>
      </w:r>
    </w:p>
    <w:p w14:paraId="75F48A9E" w14:textId="77777777" w:rsidR="00577D19" w:rsidRPr="00637F24" w:rsidRDefault="00577D19" w:rsidP="00577D19">
      <w:pPr>
        <w:pStyle w:val="a0"/>
        <w:ind w:left="1365" w:hanging="360"/>
      </w:pPr>
      <w:r w:rsidRPr="00637F24">
        <w:t>Оперативная память объемом, не менее 1Гб;</w:t>
      </w:r>
    </w:p>
    <w:p w14:paraId="4176C21D" w14:textId="77777777" w:rsidR="00577D19" w:rsidRDefault="00577D19" w:rsidP="00577D19">
      <w:pPr>
        <w:pStyle w:val="a0"/>
        <w:ind w:left="1365" w:hanging="360"/>
      </w:pPr>
      <w:r w:rsidRPr="00637F24">
        <w:t>Видеокарта, монитор, компьютерная мышь</w:t>
      </w:r>
      <w:r>
        <w:t xml:space="preserve"> (или </w:t>
      </w:r>
      <w:r w:rsidRPr="002B5CD2">
        <w:t>touchpad</w:t>
      </w:r>
      <w:r>
        <w:t>)</w:t>
      </w:r>
      <w:r w:rsidRPr="00637F24">
        <w:t>, клавиатура.</w:t>
      </w:r>
    </w:p>
    <w:p w14:paraId="0401AFFA" w14:textId="77777777" w:rsidR="00577D19" w:rsidRPr="00637F24" w:rsidRDefault="00577D19" w:rsidP="00577D19">
      <w:pPr>
        <w:pStyle w:val="a0"/>
        <w:ind w:left="1365" w:hanging="360"/>
      </w:pPr>
      <w:r>
        <w:t>Разрешение экрана не менее 1222*658</w:t>
      </w:r>
    </w:p>
    <w:p w14:paraId="51C0C121" w14:textId="77777777" w:rsidR="00732284" w:rsidRPr="00EA7168" w:rsidRDefault="00732284" w:rsidP="00732284">
      <w:pPr>
        <w:pStyle w:val="2"/>
      </w:pPr>
      <w:bookmarkStart w:id="29" w:name="_Toc130023575"/>
      <w:bookmarkStart w:id="30" w:name="_Toc137042951"/>
      <w:r>
        <w:t>Требования к надежности</w:t>
      </w:r>
      <w:bookmarkEnd w:id="29"/>
      <w:bookmarkEnd w:id="30"/>
    </w:p>
    <w:p w14:paraId="6ABDFABC" w14:textId="77777777" w:rsidR="00732284" w:rsidRPr="00EA7168" w:rsidRDefault="00732284" w:rsidP="00955BB0">
      <w:r w:rsidRPr="00EA7168">
        <w:rPr>
          <w:spacing w:val="2"/>
        </w:rPr>
        <w:t xml:space="preserve">Надежное (устойчивое) функционирование программы должно быть обеспечено </w:t>
      </w:r>
      <w:r w:rsidRPr="00EA7168">
        <w:t>выполнением совокупности организационно-технических мероприятий, перечень которых приведен ниже:</w:t>
      </w:r>
    </w:p>
    <w:p w14:paraId="1548DFC8" w14:textId="673A74C8" w:rsidR="00732284" w:rsidRPr="00EA7168" w:rsidRDefault="0080319E" w:rsidP="0080319E">
      <w:pPr>
        <w:pStyle w:val="a0"/>
      </w:pPr>
      <w:r w:rsidRPr="00955BB0">
        <w:t>О</w:t>
      </w:r>
      <w:r w:rsidR="00732284" w:rsidRPr="00EA7168">
        <w:t>рганизацией бесперебойного питания технических средств;</w:t>
      </w:r>
    </w:p>
    <w:p w14:paraId="27BDBB32" w14:textId="140B4AE4" w:rsidR="00732284" w:rsidRPr="00EA7168" w:rsidRDefault="0080319E" w:rsidP="0080319E">
      <w:pPr>
        <w:pStyle w:val="a0"/>
      </w:pPr>
      <w:r>
        <w:t>О</w:t>
      </w:r>
      <w:r w:rsidR="00732284" w:rsidRPr="00EA7168">
        <w:t>существлением контроля входных данных;</w:t>
      </w:r>
    </w:p>
    <w:p w14:paraId="34C34834" w14:textId="1690A710" w:rsidR="00732284" w:rsidRPr="00955BB0" w:rsidRDefault="0080319E" w:rsidP="0080319E">
      <w:pPr>
        <w:pStyle w:val="a0"/>
      </w:pPr>
      <w:r w:rsidRPr="00955BB0">
        <w:t>Р</w:t>
      </w:r>
      <w:r w:rsidR="00732284" w:rsidRPr="00955BB0">
        <w:t>егулярным выполнением рекомендаций Министерства труда и социального развития РФ, изложенных в Постановлении от 23 июля 1998 г. «Об утверждении</w:t>
      </w:r>
      <w:r w:rsidR="00732284" w:rsidRPr="00955BB0">
        <w:br/>
        <w:t>межотраслевых типовых норм времени на работы по сервисному обслуживанию</w:t>
      </w:r>
      <w:r w:rsidR="00732284" w:rsidRPr="00955BB0">
        <w:br/>
        <w:t>ПЭВМ и оргтехники и сопровождению программных средств»;</w:t>
      </w:r>
    </w:p>
    <w:p w14:paraId="42B5C0F7" w14:textId="283EB5E7" w:rsidR="00732284" w:rsidRPr="00EA7168" w:rsidRDefault="0080319E" w:rsidP="0080319E">
      <w:pPr>
        <w:pStyle w:val="a0"/>
      </w:pPr>
      <w:r w:rsidRPr="00955BB0">
        <w:t>Р</w:t>
      </w:r>
      <w:r w:rsidR="00732284" w:rsidRPr="00955BB0">
        <w:t xml:space="preserve">егулярным выполнением требований ГОСТ 51188–98. Защита информации. </w:t>
      </w:r>
      <w:r w:rsidR="00732284" w:rsidRPr="00EA7168">
        <w:t>Испытания программных средств на наличие компьютерных вирусов;</w:t>
      </w:r>
    </w:p>
    <w:p w14:paraId="51B8A7E9" w14:textId="77777777" w:rsidR="00732284" w:rsidRPr="00EA7168" w:rsidRDefault="00732284" w:rsidP="00732284">
      <w:pPr>
        <w:pStyle w:val="2"/>
      </w:pPr>
      <w:bookmarkStart w:id="31" w:name="_Toc130023576"/>
      <w:bookmarkStart w:id="32" w:name="_Toc137042952"/>
      <w:r>
        <w:t>Требования к безопасности</w:t>
      </w:r>
      <w:bookmarkEnd w:id="31"/>
      <w:bookmarkEnd w:id="32"/>
    </w:p>
    <w:p w14:paraId="1E838234" w14:textId="5A41FD56" w:rsidR="00986A52" w:rsidRDefault="00986A52" w:rsidP="00986A52">
      <w:r w:rsidRPr="00986A52">
        <w:t xml:space="preserve">Реализуемые решения должны соответствовать нормам электро- </w:t>
      </w:r>
      <w:r w:rsidR="00BD66C2" w:rsidRPr="00986A52">
        <w:t>и пожаробезопасности</w:t>
      </w:r>
      <w:r w:rsidRPr="00986A52">
        <w:t xml:space="preserve"> в соответствии с требованиями законодательства РФ.</w:t>
      </w:r>
    </w:p>
    <w:p w14:paraId="79303F61" w14:textId="77777777" w:rsidR="00735504" w:rsidRDefault="00735504" w:rsidP="00735504">
      <w:r>
        <w:t>Разрабатываемый программный продукт не должен классифицироваться как информационная система обработки персональных данных. Разрабатываемая система не должна позволять проводить обработку персональных данных пользователя.</w:t>
      </w:r>
      <w:bookmarkStart w:id="33" w:name="_Toc130023577"/>
    </w:p>
    <w:p w14:paraId="340E69DD" w14:textId="4C65D1D9" w:rsidR="00732284" w:rsidRPr="00EA7168" w:rsidRDefault="00732284" w:rsidP="00735504">
      <w:pPr>
        <w:pStyle w:val="2"/>
      </w:pPr>
      <w:bookmarkStart w:id="34" w:name="_Toc137042953"/>
      <w:r>
        <w:t>Требования к патентной чистоте</w:t>
      </w:r>
      <w:bookmarkEnd w:id="33"/>
      <w:bookmarkEnd w:id="34"/>
      <w:r>
        <w:t xml:space="preserve"> </w:t>
      </w:r>
    </w:p>
    <w:p w14:paraId="50271B95" w14:textId="34195B95" w:rsidR="000B2BBC" w:rsidRPr="000B2BBC" w:rsidRDefault="000B2BBC" w:rsidP="000B2BBC">
      <w:r w:rsidRPr="000B2BBC">
        <w:t>Система должна отвечать требованиям к патентной чистоте согласно действующему законодательству Российской Федерации.</w:t>
      </w:r>
    </w:p>
    <w:p w14:paraId="2800236C" w14:textId="77777777" w:rsidR="00732284" w:rsidRDefault="00732284" w:rsidP="00732284">
      <w:pPr>
        <w:pStyle w:val="2"/>
      </w:pPr>
      <w:bookmarkStart w:id="35" w:name="_Toc130023578"/>
      <w:bookmarkStart w:id="36" w:name="_Toc137042954"/>
      <w:r>
        <w:lastRenderedPageBreak/>
        <w:t>Требования к перспективам развития</w:t>
      </w:r>
      <w:bookmarkEnd w:id="35"/>
      <w:bookmarkEnd w:id="36"/>
      <w:r>
        <w:t xml:space="preserve"> </w:t>
      </w:r>
    </w:p>
    <w:p w14:paraId="356EFBAC" w14:textId="505103AA" w:rsidR="00735504" w:rsidRDefault="00D7157E" w:rsidP="00735504">
      <w:pPr>
        <w:rPr>
          <w:rStyle w:val="normaltextrun"/>
          <w:color w:val="000000"/>
          <w:bdr w:val="none" w:sz="0" w:space="0" w:color="auto" w:frame="1"/>
        </w:rPr>
      </w:pPr>
      <w:r>
        <w:rPr>
          <w:rStyle w:val="normaltextrun"/>
          <w:color w:val="000000"/>
          <w:bdr w:val="none" w:sz="0" w:space="0" w:color="auto" w:frame="1"/>
        </w:rPr>
        <w:t>Д</w:t>
      </w:r>
      <w:r w:rsidR="00A7220E">
        <w:rPr>
          <w:rStyle w:val="normaltextrun"/>
          <w:color w:val="000000"/>
          <w:bdr w:val="none" w:sz="0" w:space="0" w:color="auto" w:frame="1"/>
        </w:rPr>
        <w:t>альнейшее развитие игры</w:t>
      </w:r>
      <w:r>
        <w:rPr>
          <w:rStyle w:val="normaltextrun"/>
          <w:color w:val="000000"/>
          <w:bdr w:val="none" w:sz="0" w:space="0" w:color="auto" w:frame="1"/>
        </w:rPr>
        <w:t xml:space="preserve"> предполагает реализацию следующих функций:</w:t>
      </w:r>
    </w:p>
    <w:p w14:paraId="5BB0CD3A" w14:textId="04778C4F" w:rsidR="00A7220E" w:rsidRDefault="00A7220E" w:rsidP="00A7220E">
      <w:pPr>
        <w:pStyle w:val="a0"/>
      </w:pPr>
      <w:r>
        <w:t xml:space="preserve">Возможность </w:t>
      </w:r>
      <w:r w:rsidR="007E5654">
        <w:t>настройки светлой и темной темы</w:t>
      </w:r>
      <w:r w:rsidR="00F37205">
        <w:t>;</w:t>
      </w:r>
    </w:p>
    <w:p w14:paraId="31EF14F7" w14:textId="21220AE8" w:rsidR="00F37205" w:rsidRDefault="00F37205" w:rsidP="00A7220E">
      <w:pPr>
        <w:pStyle w:val="a0"/>
      </w:pPr>
      <w:r>
        <w:t xml:space="preserve">Добавление короткого мультфильма </w:t>
      </w:r>
      <w:r w:rsidR="001D0D5C">
        <w:t>для показа при достижении определенного количества очков;</w:t>
      </w:r>
    </w:p>
    <w:p w14:paraId="48EB54D0" w14:textId="4D76FD22" w:rsidR="00F64DD7" w:rsidRDefault="001D0D5C" w:rsidP="00F64DD7">
      <w:pPr>
        <w:pStyle w:val="a0"/>
      </w:pPr>
      <w:r>
        <w:t xml:space="preserve">Добавление секретных уровней и </w:t>
      </w:r>
      <w:r w:rsidRPr="00F64DD7">
        <w:t>“</w:t>
      </w:r>
      <w:r>
        <w:t>пасхалок</w:t>
      </w:r>
      <w:r w:rsidRPr="001D0D5C">
        <w:t>”</w:t>
      </w:r>
      <w:r w:rsidR="000B4944">
        <w:t>;</w:t>
      </w:r>
    </w:p>
    <w:p w14:paraId="5D8B7E05" w14:textId="6868E63F" w:rsidR="00F64DD7" w:rsidRDefault="000B4944" w:rsidP="00F64DD7">
      <w:pPr>
        <w:pStyle w:val="a0"/>
      </w:pPr>
      <w:r>
        <w:t>Включение полноэкранного режима;</w:t>
      </w:r>
    </w:p>
    <w:p w14:paraId="67D42DC3" w14:textId="7B265763" w:rsidR="000B4944" w:rsidRPr="00735504" w:rsidRDefault="000B4944" w:rsidP="00F64DD7">
      <w:pPr>
        <w:pStyle w:val="a0"/>
      </w:pPr>
      <w:r>
        <w:t>В</w:t>
      </w:r>
      <w:r w:rsidR="00EA3CA4">
        <w:t>озможность сохранять</w:t>
      </w:r>
      <w:r>
        <w:t xml:space="preserve"> свои результаты игры и </w:t>
      </w:r>
      <w:r w:rsidR="00EA3CA4">
        <w:t>делиться ими с другими людьми.</w:t>
      </w:r>
    </w:p>
    <w:p w14:paraId="285B9B6F" w14:textId="0AD35D5F" w:rsidR="00732284" w:rsidRPr="00EA7168" w:rsidRDefault="00732284" w:rsidP="00732284">
      <w:pPr>
        <w:pStyle w:val="1"/>
      </w:pPr>
      <w:bookmarkStart w:id="37" w:name="_Toc130023579"/>
      <w:bookmarkStart w:id="38" w:name="_Toc137042955"/>
      <w:r>
        <w:lastRenderedPageBreak/>
        <w:t>Состав и содержания работ</w:t>
      </w:r>
      <w:bookmarkEnd w:id="37"/>
      <w:bookmarkEnd w:id="38"/>
      <w:r>
        <w:t xml:space="preserve"> </w:t>
      </w:r>
    </w:p>
    <w:p w14:paraId="70B64E67" w14:textId="77777777" w:rsidR="00321A33" w:rsidRPr="00321A33" w:rsidRDefault="00321A33" w:rsidP="00321A33">
      <w:pPr>
        <w:rPr>
          <w:color w:val="000000"/>
          <w:shd w:val="clear" w:color="auto" w:fill="FFFFFF"/>
        </w:rPr>
      </w:pPr>
      <w:r w:rsidRPr="00321A33">
        <w:rPr>
          <w:color w:val="000000"/>
          <w:shd w:val="clear" w:color="auto" w:fill="FFFFFF"/>
        </w:rPr>
        <w:t>В рамках разработки программного продукта в соответствии с настоящим документом необходимо выполнить следующий перечень работ: </w:t>
      </w:r>
    </w:p>
    <w:p w14:paraId="1CEAB537" w14:textId="77777777" w:rsidR="00321A33" w:rsidRPr="00321A33" w:rsidRDefault="00321A33" w:rsidP="00321A33">
      <w:pPr>
        <w:pStyle w:val="a0"/>
        <w:rPr>
          <w:shd w:val="clear" w:color="auto" w:fill="FFFFFF"/>
        </w:rPr>
      </w:pPr>
      <w:r w:rsidRPr="00321A33">
        <w:rPr>
          <w:shd w:val="clear" w:color="auto" w:fill="FFFFFF"/>
        </w:rPr>
        <w:t>Анализ требований. На этом этапе анализируются требования технического задания.  </w:t>
      </w:r>
    </w:p>
    <w:p w14:paraId="7336B2C1" w14:textId="77777777" w:rsidR="00321A33" w:rsidRPr="00321A33" w:rsidRDefault="00321A33" w:rsidP="00321A33">
      <w:pPr>
        <w:pStyle w:val="a0"/>
        <w:rPr>
          <w:shd w:val="clear" w:color="auto" w:fill="FFFFFF"/>
        </w:rPr>
      </w:pPr>
      <w:r w:rsidRPr="00321A33">
        <w:rPr>
          <w:shd w:val="clear" w:color="auto" w:fill="FFFFFF"/>
        </w:rPr>
        <w:t>Обзор аналогов </w:t>
      </w:r>
    </w:p>
    <w:p w14:paraId="147483A9" w14:textId="77777777" w:rsidR="00321A33" w:rsidRPr="00321A33" w:rsidRDefault="00321A33" w:rsidP="00321A33">
      <w:pPr>
        <w:pStyle w:val="a0"/>
        <w:rPr>
          <w:shd w:val="clear" w:color="auto" w:fill="FFFFFF"/>
        </w:rPr>
      </w:pPr>
      <w:r w:rsidRPr="00321A33">
        <w:rPr>
          <w:shd w:val="clear" w:color="auto" w:fill="FFFFFF"/>
        </w:rPr>
        <w:t>Настройку рабочего окружения; сюда входят определение языка программирования и IDE, необходимых библиотек; </w:t>
      </w:r>
    </w:p>
    <w:p w14:paraId="54EBB373" w14:textId="77777777" w:rsidR="00321A33" w:rsidRPr="00321A33" w:rsidRDefault="00321A33" w:rsidP="00321A33">
      <w:pPr>
        <w:pStyle w:val="a0"/>
        <w:rPr>
          <w:shd w:val="clear" w:color="auto" w:fill="FFFFFF"/>
        </w:rPr>
      </w:pPr>
      <w:r w:rsidRPr="00321A33">
        <w:rPr>
          <w:shd w:val="clear" w:color="auto" w:fill="FFFFFF"/>
        </w:rPr>
        <w:t>Проектирование игры. На этом этапе разрабатывается архитектура игры, определяются интерфейс и основные элементы управления, проектируются основные игровые механики и правила. </w:t>
      </w:r>
    </w:p>
    <w:p w14:paraId="7150206F" w14:textId="77777777" w:rsidR="00321A33" w:rsidRPr="00321A33" w:rsidRDefault="00321A33" w:rsidP="00321A33">
      <w:pPr>
        <w:pStyle w:val="a0"/>
        <w:rPr>
          <w:shd w:val="clear" w:color="auto" w:fill="FFFFFF"/>
        </w:rPr>
      </w:pPr>
      <w:r w:rsidRPr="00321A33">
        <w:rPr>
          <w:shd w:val="clear" w:color="auto" w:fill="FFFFFF"/>
        </w:rPr>
        <w:t>Разработка игры. На этом этапе создаются компоненты игры, например, игровое поле, генератор случайных чисел, механика проверки ответов и т.д. </w:t>
      </w:r>
    </w:p>
    <w:p w14:paraId="29F9447A" w14:textId="77777777" w:rsidR="00321A33" w:rsidRPr="00321A33" w:rsidRDefault="00321A33" w:rsidP="00321A33">
      <w:pPr>
        <w:pStyle w:val="a0"/>
        <w:rPr>
          <w:shd w:val="clear" w:color="auto" w:fill="FFFFFF"/>
        </w:rPr>
      </w:pPr>
      <w:r w:rsidRPr="00321A33">
        <w:rPr>
          <w:shd w:val="clear" w:color="auto" w:fill="FFFFFF"/>
        </w:rPr>
        <w:t>Тестирование и отладка. После завершения разработки проводится тестирование игры на наличие ошибок и недоработок. В случае обнаружения ошибок их устраняют. </w:t>
      </w:r>
    </w:p>
    <w:p w14:paraId="5AC4C36D" w14:textId="77777777" w:rsidR="00321A33" w:rsidRPr="00321A33" w:rsidRDefault="00321A33" w:rsidP="00321A33">
      <w:pPr>
        <w:pStyle w:val="a0"/>
        <w:rPr>
          <w:shd w:val="clear" w:color="auto" w:fill="FFFFFF"/>
        </w:rPr>
      </w:pPr>
      <w:r w:rsidRPr="00321A33">
        <w:rPr>
          <w:shd w:val="clear" w:color="auto" w:fill="FFFFFF"/>
        </w:rPr>
        <w:t>Разработка комплекта эксплуатационной документации </w:t>
      </w:r>
    </w:p>
    <w:p w14:paraId="498A14E6" w14:textId="77777777" w:rsidR="00321A33" w:rsidRPr="00321A33" w:rsidRDefault="00321A33" w:rsidP="00321A33">
      <w:pPr>
        <w:pStyle w:val="a0"/>
        <w:rPr>
          <w:shd w:val="clear" w:color="auto" w:fill="FFFFFF"/>
        </w:rPr>
      </w:pPr>
      <w:r w:rsidRPr="00321A33">
        <w:rPr>
          <w:shd w:val="clear" w:color="auto" w:fill="FFFFFF"/>
        </w:rPr>
        <w:t>Сдача-приемка работ. </w:t>
      </w:r>
    </w:p>
    <w:p w14:paraId="19933940" w14:textId="77777777" w:rsidR="00E63639" w:rsidRPr="00E63639" w:rsidRDefault="00E63639" w:rsidP="00E63639"/>
    <w:p w14:paraId="5D66C9D0" w14:textId="77777777" w:rsidR="00732284" w:rsidRPr="00EA7168" w:rsidRDefault="00732284" w:rsidP="00732284">
      <w:pPr>
        <w:pStyle w:val="1"/>
      </w:pPr>
      <w:bookmarkStart w:id="39" w:name="_Toc130023580"/>
      <w:bookmarkStart w:id="40" w:name="_Toc137042956"/>
      <w:r>
        <w:lastRenderedPageBreak/>
        <w:t>Порядок разработки</w:t>
      </w:r>
      <w:bookmarkEnd w:id="39"/>
      <w:bookmarkEnd w:id="40"/>
    </w:p>
    <w:p w14:paraId="6CEB7A06" w14:textId="5573A23F" w:rsidR="005F4A57" w:rsidRPr="00EA7168" w:rsidRDefault="005F4A57" w:rsidP="005F4A57">
      <w:pPr>
        <w:pStyle w:val="2"/>
      </w:pPr>
      <w:bookmarkStart w:id="41" w:name="_Toc137042957"/>
      <w:r>
        <w:t>Стадии разработки</w:t>
      </w:r>
      <w:bookmarkEnd w:id="41"/>
    </w:p>
    <w:p w14:paraId="4B591E42" w14:textId="4A32B8A8" w:rsidR="00732284" w:rsidRPr="00EA7168" w:rsidRDefault="00732284" w:rsidP="00732284">
      <w:pPr>
        <w:spacing w:before="100" w:beforeAutospacing="1"/>
        <w:rPr>
          <w:rFonts w:cs="Times New Roman"/>
          <w:szCs w:val="24"/>
        </w:rPr>
      </w:pPr>
      <w:r w:rsidRPr="00EA7168">
        <w:rPr>
          <w:rFonts w:cs="Times New Roman"/>
          <w:szCs w:val="24"/>
        </w:rPr>
        <w:t xml:space="preserve">Разработка </w:t>
      </w:r>
      <w:r w:rsidR="003D581F" w:rsidRPr="00EA7168">
        <w:rPr>
          <w:rFonts w:cs="Times New Roman"/>
          <w:szCs w:val="24"/>
        </w:rPr>
        <w:t xml:space="preserve">должна проходить в несколько </w:t>
      </w:r>
      <w:r w:rsidR="00736B13" w:rsidRPr="00EA7168">
        <w:rPr>
          <w:rFonts w:cs="Times New Roman"/>
          <w:szCs w:val="24"/>
        </w:rPr>
        <w:t>стадий</w:t>
      </w:r>
      <w:r w:rsidR="003D581F" w:rsidRPr="00EA7168">
        <w:rPr>
          <w:rFonts w:cs="Times New Roman"/>
          <w:szCs w:val="24"/>
        </w:rPr>
        <w:t>:</w:t>
      </w:r>
    </w:p>
    <w:p w14:paraId="34EAA0D2" w14:textId="77777777" w:rsidR="00732284" w:rsidRPr="00EA7168" w:rsidRDefault="00732284" w:rsidP="00732284">
      <w:pPr>
        <w:pStyle w:val="a0"/>
        <w:ind w:left="1571" w:hanging="360"/>
        <w:rPr>
          <w:rFonts w:cs="Times New Roman"/>
          <w:szCs w:val="24"/>
        </w:rPr>
      </w:pPr>
      <w:r w:rsidRPr="38B4B644">
        <w:rPr>
          <w:rFonts w:cs="Times New Roman"/>
        </w:rPr>
        <w:t>разработка технического задания;</w:t>
      </w:r>
    </w:p>
    <w:p w14:paraId="28285FC6" w14:textId="77777777" w:rsidR="00732284" w:rsidRPr="00537484" w:rsidRDefault="00732284" w:rsidP="00732284">
      <w:pPr>
        <w:pStyle w:val="a0"/>
        <w:ind w:left="1571" w:hanging="360"/>
        <w:rPr>
          <w:rFonts w:cs="Times New Roman"/>
          <w:spacing w:val="2"/>
          <w:szCs w:val="24"/>
        </w:rPr>
      </w:pPr>
      <w:r w:rsidRPr="38B4B644">
        <w:rPr>
          <w:rFonts w:cs="Times New Roman"/>
          <w:spacing w:val="2"/>
        </w:rPr>
        <w:t>рабочее проектирование;</w:t>
      </w:r>
    </w:p>
    <w:p w14:paraId="1FE30718" w14:textId="77777777" w:rsidR="000B3A20" w:rsidRPr="000B3A20" w:rsidRDefault="065ACDAD" w:rsidP="002B5B6A">
      <w:pPr>
        <w:pStyle w:val="a0"/>
        <w:ind w:left="1571" w:hanging="360"/>
        <w:rPr>
          <w:rFonts w:cs="Times New Roman"/>
          <w:spacing w:val="2"/>
          <w:szCs w:val="24"/>
        </w:rPr>
      </w:pPr>
      <w:r w:rsidRPr="000B3A20">
        <w:rPr>
          <w:rFonts w:cs="Times New Roman"/>
        </w:rPr>
        <w:t>реализация</w:t>
      </w:r>
    </w:p>
    <w:p w14:paraId="2FEEED59" w14:textId="2F9FC8B1" w:rsidR="00732284" w:rsidRPr="000B3A20" w:rsidRDefault="43CFD9C5" w:rsidP="002B5B6A">
      <w:pPr>
        <w:pStyle w:val="a0"/>
        <w:ind w:left="1571" w:hanging="360"/>
        <w:rPr>
          <w:rFonts w:cs="Times New Roman"/>
          <w:spacing w:val="2"/>
          <w:szCs w:val="24"/>
        </w:rPr>
      </w:pPr>
      <w:r w:rsidRPr="000B3A20">
        <w:rPr>
          <w:rFonts w:cs="Times New Roman"/>
          <w:spacing w:val="2"/>
        </w:rPr>
        <w:t>внедрение.</w:t>
      </w:r>
    </w:p>
    <w:p w14:paraId="7C142E91" w14:textId="45CD9F6B" w:rsidR="00732284" w:rsidRPr="00EA7168" w:rsidRDefault="008B50D2" w:rsidP="00757881">
      <w:pPr>
        <w:pStyle w:val="2"/>
      </w:pPr>
      <w:bookmarkStart w:id="42" w:name="_Toc137042958"/>
      <w:r>
        <w:t>Этапы разработки</w:t>
      </w:r>
      <w:bookmarkEnd w:id="42"/>
    </w:p>
    <w:p w14:paraId="79B2030C" w14:textId="77777777" w:rsidR="00FE16CE" w:rsidRPr="00EA7168" w:rsidRDefault="00FE16CE" w:rsidP="00FE16CE">
      <w:pPr>
        <w:spacing w:before="100" w:beforeAutospacing="1"/>
        <w:rPr>
          <w:rFonts w:cs="Times New Roman"/>
          <w:szCs w:val="24"/>
        </w:rPr>
      </w:pPr>
      <w:r w:rsidRPr="00EA7168">
        <w:rPr>
          <w:rFonts w:cs="Times New Roman"/>
          <w:szCs w:val="24"/>
        </w:rPr>
        <w:t>Разработка приложения происходит в следующие этапы: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98"/>
        <w:gridCol w:w="2111"/>
        <w:gridCol w:w="2026"/>
        <w:gridCol w:w="2033"/>
        <w:gridCol w:w="2027"/>
      </w:tblGrid>
      <w:tr w:rsidR="00FE16CE" w:rsidRPr="00D80324" w14:paraId="45FDE6EA" w14:textId="77777777" w:rsidTr="00FE1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BEB94" w14:textId="77777777" w:rsidR="00FE16CE" w:rsidRPr="00D80324" w:rsidRDefault="00FE16CE" w:rsidP="00D80324">
            <w:pPr>
              <w:pStyle w:val="vgutTableName"/>
            </w:pPr>
            <w:r w:rsidRPr="00D80324">
              <w:t>№ этапа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6F4C" w14:textId="77777777" w:rsidR="00FE16CE" w:rsidRPr="00D80324" w:rsidRDefault="00FE16CE" w:rsidP="00D80324">
            <w:pPr>
              <w:pStyle w:val="vgutTableName"/>
            </w:pPr>
            <w:r w:rsidRPr="00D80324">
              <w:t>Наименование этапа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F8AFA" w14:textId="77777777" w:rsidR="00FE16CE" w:rsidRPr="00D80324" w:rsidRDefault="00FE16CE" w:rsidP="00D80324">
            <w:pPr>
              <w:pStyle w:val="vgutTableName"/>
            </w:pPr>
            <w:r w:rsidRPr="00D80324">
              <w:t>Длительность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86E3" w14:textId="77777777" w:rsidR="00FE16CE" w:rsidRPr="00D80324" w:rsidRDefault="00FE16CE" w:rsidP="00D80324">
            <w:pPr>
              <w:pStyle w:val="vgutTableName"/>
            </w:pPr>
            <w:r w:rsidRPr="00D80324">
              <w:t>Состав работ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C39" w14:textId="77777777" w:rsidR="00FE16CE" w:rsidRPr="00D80324" w:rsidRDefault="00FE16CE" w:rsidP="00D80324">
            <w:pPr>
              <w:pStyle w:val="vgutTableName"/>
            </w:pPr>
            <w:r w:rsidRPr="00D80324">
              <w:t>Результат</w:t>
            </w:r>
          </w:p>
        </w:tc>
      </w:tr>
      <w:tr w:rsidR="00FE16CE" w:rsidRPr="00D80324" w14:paraId="5EAF830B" w14:textId="77777777" w:rsidTr="00FE16CE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818A" w14:textId="77777777" w:rsidR="00FE16CE" w:rsidRPr="00D80324" w:rsidRDefault="00FE16CE" w:rsidP="00D80324">
            <w:pPr>
              <w:pStyle w:val="vgutTableText"/>
            </w:pPr>
            <w:r w:rsidRPr="00D80324">
              <w:t>1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5F81" w14:textId="77777777" w:rsidR="00FE16CE" w:rsidRPr="00D80324" w:rsidRDefault="00FE16CE" w:rsidP="00D80324">
            <w:pPr>
              <w:pStyle w:val="vgutTableText"/>
            </w:pPr>
            <w:r w:rsidRPr="00D80324">
              <w:t>Настройка рабочего окружения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A9F92" w14:textId="77777777" w:rsidR="00FE16CE" w:rsidRPr="00D80324" w:rsidRDefault="00FE16CE" w:rsidP="00D80324">
            <w:pPr>
              <w:pStyle w:val="vgutTableText"/>
            </w:pPr>
            <w:r w:rsidRPr="00D80324">
              <w:t>1 неделя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775D" w14:textId="77777777" w:rsidR="00FE16CE" w:rsidRPr="00D80324" w:rsidRDefault="00FE16CE" w:rsidP="00D80324">
            <w:pPr>
              <w:pStyle w:val="vgutTableText"/>
            </w:pPr>
            <w:r w:rsidRPr="00D80324">
              <w:t>В ходе работ оборудование должно быть подготовлено к написанию кода программы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7DDA9" w14:textId="21590D49" w:rsidR="00FE16CE" w:rsidRPr="00D80324" w:rsidRDefault="001A46B6" w:rsidP="001A46B6">
            <w:pPr>
              <w:pStyle w:val="vgutTableText"/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Рабочее место </w:t>
            </w:r>
            <w:r w:rsidRPr="001A46B6">
              <w:t>готово к написанию кода программы.</w:t>
            </w:r>
            <w:r>
              <w:rPr>
                <w:rStyle w:val="normaltextrun"/>
                <w:color w:val="000000"/>
                <w:shd w:val="clear" w:color="auto" w:fill="FFFFFF"/>
              </w:rPr>
              <w:t> 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  <w:tr w:rsidR="00FE16CE" w:rsidRPr="00D80324" w14:paraId="6F0EAE97" w14:textId="77777777" w:rsidTr="00FE16CE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3375B" w14:textId="77777777" w:rsidR="00FE16CE" w:rsidRPr="00D80324" w:rsidRDefault="00FE16CE" w:rsidP="00D80324">
            <w:pPr>
              <w:pStyle w:val="vgutTableText"/>
            </w:pPr>
            <w:r w:rsidRPr="00D80324">
              <w:t>2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6949" w14:textId="77777777" w:rsidR="00FE16CE" w:rsidRPr="00D80324" w:rsidRDefault="00FE16CE" w:rsidP="00D80324">
            <w:pPr>
              <w:pStyle w:val="vgutTableText"/>
            </w:pPr>
            <w:r w:rsidRPr="00D80324">
              <w:t>ТЗ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FD72" w14:textId="77777777" w:rsidR="00FE16CE" w:rsidRPr="00D80324" w:rsidRDefault="00FE16CE" w:rsidP="00D80324">
            <w:pPr>
              <w:pStyle w:val="vgutTableText"/>
            </w:pPr>
            <w:r w:rsidRPr="00D80324">
              <w:t>1 неделя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5D5C7" w14:textId="77777777" w:rsidR="00FE16CE" w:rsidRPr="00D80324" w:rsidRDefault="00FE16CE" w:rsidP="00D80324">
            <w:pPr>
              <w:pStyle w:val="vgutTableText"/>
            </w:pPr>
            <w:r w:rsidRPr="00D80324">
              <w:t>При выполнении данного этапа должно быть разработано и утверждено ТЗ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B8D" w14:textId="77777777" w:rsidR="00FE16CE" w:rsidRPr="00D80324" w:rsidRDefault="00FE16CE" w:rsidP="00D80324">
            <w:pPr>
              <w:pStyle w:val="vgutTableText"/>
            </w:pPr>
            <w:r w:rsidRPr="00D80324">
              <w:t>Техническое задание</w:t>
            </w:r>
          </w:p>
        </w:tc>
      </w:tr>
      <w:tr w:rsidR="00FE16CE" w:rsidRPr="00D80324" w14:paraId="67F2BE21" w14:textId="77777777" w:rsidTr="00FE16CE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C60D" w14:textId="77777777" w:rsidR="00FE16CE" w:rsidRPr="00D80324" w:rsidRDefault="00FE16CE" w:rsidP="00D80324">
            <w:pPr>
              <w:pStyle w:val="vgutTableText"/>
            </w:pPr>
            <w:r w:rsidRPr="00D80324">
              <w:t>3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A97B" w14:textId="77777777" w:rsidR="00FE16CE" w:rsidRPr="00D80324" w:rsidRDefault="00FE16CE" w:rsidP="00D80324">
            <w:pPr>
              <w:pStyle w:val="vgutTableText"/>
            </w:pPr>
            <w:r w:rsidRPr="00D80324">
              <w:t>Проектирование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9579" w14:textId="77777777" w:rsidR="00FE16CE" w:rsidRPr="00D80324" w:rsidRDefault="00FE16CE" w:rsidP="00D80324">
            <w:pPr>
              <w:pStyle w:val="vgutTableText"/>
            </w:pPr>
            <w:r w:rsidRPr="00D80324">
              <w:t>3 недели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08DE" w14:textId="77777777" w:rsidR="00FE16CE" w:rsidRPr="00D80324" w:rsidRDefault="00FE16CE" w:rsidP="00D80324">
            <w:pPr>
              <w:pStyle w:val="vgutTableText"/>
            </w:pPr>
            <w:r w:rsidRPr="00D80324">
              <w:t>В ходе работ должна быть разработана и утверждена структура программного обеспечения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F22F" w14:textId="0184BEB2" w:rsidR="00FE16CE" w:rsidRPr="00D80324" w:rsidRDefault="00CA2C92" w:rsidP="00D80324">
            <w:pPr>
              <w:pStyle w:val="vgutTableText"/>
            </w:pPr>
            <w:r>
              <w:t>Р</w:t>
            </w:r>
            <w:r w:rsidRPr="00D80324">
              <w:t>азработана и утверждена структура программного обеспечения</w:t>
            </w:r>
          </w:p>
        </w:tc>
      </w:tr>
      <w:tr w:rsidR="00FE16CE" w:rsidRPr="00D80324" w14:paraId="60113A7F" w14:textId="77777777" w:rsidTr="00FE16CE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4D5A6" w14:textId="77777777" w:rsidR="00FE16CE" w:rsidRPr="00D80324" w:rsidRDefault="00FE16CE" w:rsidP="00D80324">
            <w:pPr>
              <w:pStyle w:val="vgutTableText"/>
              <w:rPr>
                <w:lang w:val="en-US"/>
              </w:rPr>
            </w:pPr>
            <w:r w:rsidRPr="00D80324">
              <w:t>4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1D18" w14:textId="77777777" w:rsidR="00FE16CE" w:rsidRPr="00D80324" w:rsidRDefault="00FE16CE" w:rsidP="00D80324">
            <w:pPr>
              <w:pStyle w:val="vgutTableText"/>
            </w:pPr>
            <w:r w:rsidRPr="00D80324">
              <w:t>Написание кода программного обеспечения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9E8C1" w14:textId="77777777" w:rsidR="00FE16CE" w:rsidRPr="00D80324" w:rsidRDefault="00FE16CE" w:rsidP="00D80324">
            <w:pPr>
              <w:pStyle w:val="vgutTableText"/>
            </w:pPr>
            <w:r w:rsidRPr="00D80324">
              <w:t>1 месяца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2EF15" w14:textId="77777777" w:rsidR="00FE16CE" w:rsidRPr="00D80324" w:rsidRDefault="00FE16CE" w:rsidP="00D80324">
            <w:pPr>
              <w:pStyle w:val="vgutTableText"/>
            </w:pPr>
            <w:r w:rsidRPr="00D80324">
              <w:t>В ходе работ должен быть написан код программы, который отвечает требованиям, поставленным в техническом задании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AD099" w14:textId="46EDBA12" w:rsidR="00FE16CE" w:rsidRPr="004B616F" w:rsidRDefault="004B616F" w:rsidP="004B616F">
            <w:pPr>
              <w:pStyle w:val="vgutTableText"/>
            </w:pPr>
            <w:r w:rsidRPr="004B616F">
              <w:rPr>
                <w:rStyle w:val="normaltextrun"/>
              </w:rPr>
              <w:t>Программное обеспечение написано и осуществляет все функции и требования, поставленные в техническом задании</w:t>
            </w:r>
          </w:p>
        </w:tc>
      </w:tr>
      <w:tr w:rsidR="00FE16CE" w:rsidRPr="00D80324" w14:paraId="0A5E962D" w14:textId="77777777" w:rsidTr="00FE16CE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0DD4" w14:textId="77777777" w:rsidR="00FE16CE" w:rsidRPr="00D80324" w:rsidRDefault="00FE16CE" w:rsidP="00D80324">
            <w:pPr>
              <w:pStyle w:val="vgutTableText"/>
              <w:rPr>
                <w:lang w:val="en-US"/>
              </w:rPr>
            </w:pPr>
            <w:r w:rsidRPr="00D80324">
              <w:lastRenderedPageBreak/>
              <w:t>5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542E1" w14:textId="77777777" w:rsidR="00FE16CE" w:rsidRPr="00D80324" w:rsidRDefault="00FE16CE" w:rsidP="00D80324">
            <w:pPr>
              <w:pStyle w:val="vgutTableText"/>
            </w:pPr>
            <w:r w:rsidRPr="00D80324">
              <w:t>Тестирование программы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36271" w14:textId="77777777" w:rsidR="00FE16CE" w:rsidRPr="00D80324" w:rsidRDefault="00FE16CE" w:rsidP="00D80324">
            <w:pPr>
              <w:pStyle w:val="vgutTableText"/>
            </w:pPr>
            <w:r w:rsidRPr="00D80324">
              <w:t>3 недели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6570" w14:textId="77777777" w:rsidR="00FE16CE" w:rsidRPr="00D80324" w:rsidRDefault="00FE16CE" w:rsidP="00D80324">
            <w:pPr>
              <w:pStyle w:val="vgutTableText"/>
            </w:pPr>
            <w:r w:rsidRPr="00D80324">
              <w:t>Программное обеспечение должно быть протестировано на основе методики тестирования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4521B" w14:textId="02C607B9" w:rsidR="00FE16CE" w:rsidRPr="00D80324" w:rsidRDefault="007F0158" w:rsidP="00D80324">
            <w:pPr>
              <w:pStyle w:val="vgutTableText"/>
            </w:pPr>
            <w:r>
              <w:t>Создан</w:t>
            </w:r>
            <w:r w:rsidR="00FE16CE" w:rsidRPr="00D80324">
              <w:t xml:space="preserve"> список недоработок и ошибок в работе программного обеспечения</w:t>
            </w:r>
          </w:p>
        </w:tc>
      </w:tr>
      <w:tr w:rsidR="00FE16CE" w:rsidRPr="00D80324" w14:paraId="2417262B" w14:textId="77777777" w:rsidTr="00FE16CE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3F0F2" w14:textId="77777777" w:rsidR="00FE16CE" w:rsidRPr="00D80324" w:rsidRDefault="00FE16CE" w:rsidP="00D80324">
            <w:pPr>
              <w:pStyle w:val="vgutTableText"/>
              <w:rPr>
                <w:lang w:val="en-US"/>
              </w:rPr>
            </w:pPr>
            <w:r w:rsidRPr="00D80324">
              <w:t>6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F6163" w14:textId="77777777" w:rsidR="00FE16CE" w:rsidRPr="00D80324" w:rsidRDefault="00FE16CE" w:rsidP="00D80324">
            <w:pPr>
              <w:pStyle w:val="vgutTableText"/>
            </w:pPr>
            <w:r w:rsidRPr="00D80324">
              <w:t>Доработка программы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D4E7" w14:textId="77777777" w:rsidR="00FE16CE" w:rsidRPr="00D80324" w:rsidRDefault="00FE16CE" w:rsidP="00D80324">
            <w:pPr>
              <w:pStyle w:val="vgutTableText"/>
            </w:pPr>
            <w:r w:rsidRPr="00D80324">
              <w:t>3 недели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75C3" w14:textId="77777777" w:rsidR="00FE16CE" w:rsidRPr="00D80324" w:rsidRDefault="00FE16CE" w:rsidP="00D80324">
            <w:pPr>
              <w:pStyle w:val="vgutTableText"/>
            </w:pPr>
            <w:r w:rsidRPr="00D80324">
              <w:t>Цель данного этапа заключается в исправлении недочетов, обнаруженных на прошлом этапе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DAF1" w14:textId="0E2DCA36" w:rsidR="00FE16CE" w:rsidRPr="00D80324" w:rsidRDefault="007F0158" w:rsidP="00D80324">
            <w:pPr>
              <w:pStyle w:val="vgutTableText"/>
            </w:pPr>
            <w:r>
              <w:rPr>
                <w:rStyle w:val="normaltextrun"/>
                <w:color w:val="000000"/>
                <w:shd w:val="clear" w:color="auto" w:fill="FFFFFF"/>
              </w:rPr>
              <w:t>Ошибки и недоработки в работе программного обеспечения устранены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  <w:tr w:rsidR="00FE16CE" w:rsidRPr="00D80324" w14:paraId="082F0C60" w14:textId="77777777" w:rsidTr="00FE16CE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1890" w14:textId="77777777" w:rsidR="00FE16CE" w:rsidRPr="00D80324" w:rsidRDefault="00FE16CE" w:rsidP="00D80324">
            <w:pPr>
              <w:pStyle w:val="vgutTableText"/>
              <w:rPr>
                <w:lang w:val="en-US"/>
              </w:rPr>
            </w:pPr>
            <w:r w:rsidRPr="00D80324">
              <w:t>7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B1718" w14:textId="77777777" w:rsidR="00FE16CE" w:rsidRPr="00D80324" w:rsidRDefault="00FE16CE" w:rsidP="00D80324">
            <w:pPr>
              <w:pStyle w:val="vgutTableText"/>
            </w:pPr>
            <w:r w:rsidRPr="00D80324">
              <w:t>Подготовка эксплуатационной документации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1B1D5" w14:textId="77777777" w:rsidR="00FE16CE" w:rsidRPr="00D80324" w:rsidRDefault="00FE16CE" w:rsidP="00D80324">
            <w:pPr>
              <w:pStyle w:val="vgutTableText"/>
            </w:pPr>
            <w:r w:rsidRPr="00D80324">
              <w:t>2 недели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287A" w14:textId="77777777" w:rsidR="00FE16CE" w:rsidRPr="00D80324" w:rsidRDefault="00FE16CE" w:rsidP="00D80324">
            <w:pPr>
              <w:pStyle w:val="vgutTableText"/>
            </w:pPr>
            <w:r w:rsidRPr="00D80324">
              <w:t>Должно быть написано руководство пользователя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799C" w14:textId="77777777" w:rsidR="00FE16CE" w:rsidRPr="00D80324" w:rsidRDefault="00FE16CE" w:rsidP="00D80324">
            <w:pPr>
              <w:pStyle w:val="vgutTableText"/>
            </w:pPr>
            <w:r w:rsidRPr="00D80324">
              <w:t>Руководство пользователя</w:t>
            </w:r>
          </w:p>
        </w:tc>
      </w:tr>
    </w:tbl>
    <w:p w14:paraId="60D13704" w14:textId="77777777" w:rsidR="00FE16CE" w:rsidRPr="00FE16CE" w:rsidRDefault="00FE16CE" w:rsidP="00FE16CE"/>
    <w:p w14:paraId="2D4B7C92" w14:textId="77777777" w:rsidR="00732284" w:rsidRPr="00EA7168" w:rsidRDefault="00732284" w:rsidP="00732284">
      <w:pPr>
        <w:pStyle w:val="1"/>
      </w:pPr>
      <w:bookmarkStart w:id="43" w:name="_Toc130023581"/>
      <w:bookmarkStart w:id="44" w:name="_Toc137042959"/>
      <w:r>
        <w:lastRenderedPageBreak/>
        <w:t>Требования к документированию</w:t>
      </w:r>
      <w:bookmarkEnd w:id="43"/>
      <w:bookmarkEnd w:id="44"/>
    </w:p>
    <w:p w14:paraId="43F6A54F" w14:textId="77777777" w:rsidR="00732284" w:rsidRPr="00EA7168" w:rsidRDefault="00732284" w:rsidP="00732284">
      <w:pPr>
        <w:spacing w:before="100" w:beforeAutospacing="1"/>
        <w:rPr>
          <w:rFonts w:cs="Times New Roman"/>
          <w:szCs w:val="24"/>
        </w:rPr>
      </w:pPr>
      <w:r w:rsidRPr="00EA7168">
        <w:rPr>
          <w:rFonts w:cs="Times New Roman"/>
          <w:szCs w:val="24"/>
        </w:rPr>
        <w:t>Состав программной документации должен включать в себя:</w:t>
      </w:r>
    </w:p>
    <w:p w14:paraId="6830B159" w14:textId="77777777" w:rsidR="00732284" w:rsidRPr="00EA7168" w:rsidRDefault="43CFD9C5" w:rsidP="00732284">
      <w:pPr>
        <w:pStyle w:val="a0"/>
        <w:ind w:left="1571" w:hanging="360"/>
        <w:rPr>
          <w:rFonts w:cs="Times New Roman"/>
          <w:szCs w:val="24"/>
        </w:rPr>
      </w:pPr>
      <w:r w:rsidRPr="2ED17C7F">
        <w:rPr>
          <w:rFonts w:cs="Times New Roman"/>
        </w:rPr>
        <w:t>Техническое задание;</w:t>
      </w:r>
    </w:p>
    <w:p w14:paraId="2F108185" w14:textId="77777777" w:rsidR="00732284" w:rsidRPr="00EA7168" w:rsidRDefault="43CFD9C5" w:rsidP="00732284">
      <w:pPr>
        <w:pStyle w:val="a0"/>
        <w:ind w:left="1571" w:hanging="360"/>
        <w:rPr>
          <w:rFonts w:cs="Times New Roman"/>
          <w:szCs w:val="24"/>
        </w:rPr>
      </w:pPr>
      <w:r w:rsidRPr="2ED17C7F">
        <w:rPr>
          <w:rFonts w:cs="Times New Roman"/>
        </w:rPr>
        <w:t>Руководство пользователя;</w:t>
      </w:r>
    </w:p>
    <w:p w14:paraId="27458B28" w14:textId="77777777" w:rsidR="00732284" w:rsidRPr="00EA7168" w:rsidRDefault="43CFD9C5" w:rsidP="00732284">
      <w:pPr>
        <w:pStyle w:val="a0"/>
        <w:ind w:left="1571" w:hanging="360"/>
        <w:rPr>
          <w:rFonts w:cs="Times New Roman"/>
          <w:szCs w:val="24"/>
        </w:rPr>
      </w:pPr>
      <w:r w:rsidRPr="2ED17C7F">
        <w:rPr>
          <w:rFonts w:cs="Times New Roman"/>
        </w:rPr>
        <w:t>Исходный код.</w:t>
      </w:r>
    </w:p>
    <w:p w14:paraId="31F84E15" w14:textId="77777777" w:rsidR="00732284" w:rsidRPr="00EA7168" w:rsidRDefault="43CFD9C5" w:rsidP="00732284">
      <w:pPr>
        <w:pStyle w:val="a0"/>
        <w:ind w:left="1571" w:hanging="360"/>
        <w:rPr>
          <w:rFonts w:cs="Times New Roman"/>
          <w:szCs w:val="24"/>
        </w:rPr>
      </w:pPr>
      <w:r w:rsidRPr="2ED17C7F">
        <w:rPr>
          <w:rFonts w:cs="Times New Roman"/>
        </w:rPr>
        <w:t>Отчет по УП (ПЗ).</w:t>
      </w:r>
    </w:p>
    <w:p w14:paraId="7DDE33A6" w14:textId="72DC6A1B" w:rsidR="002E0615" w:rsidRDefault="43CFD9C5" w:rsidP="003D581F">
      <w:pPr>
        <w:pStyle w:val="a0"/>
        <w:ind w:left="1571" w:hanging="360"/>
        <w:rPr>
          <w:rFonts w:cs="Times New Roman"/>
        </w:rPr>
      </w:pPr>
      <w:r w:rsidRPr="2ED17C7F">
        <w:rPr>
          <w:rFonts w:cs="Times New Roman"/>
        </w:rPr>
        <w:t>Методика тестирования.</w:t>
      </w:r>
    </w:p>
    <w:p w14:paraId="0CDF7E6E" w14:textId="77777777" w:rsidR="002E0615" w:rsidRDefault="002E0615">
      <w:pPr>
        <w:spacing w:before="0" w:after="200" w:line="276" w:lineRule="auto"/>
        <w:ind w:firstLine="0"/>
        <w:contextualSpacing w:val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4B9D769E" w14:textId="3624BD4A" w:rsidR="004A34C3" w:rsidRDefault="002E0615" w:rsidP="002E0615">
      <w:pPr>
        <w:pStyle w:val="1"/>
      </w:pPr>
      <w:bookmarkStart w:id="45" w:name="_Toc137042960"/>
      <w:r>
        <w:lastRenderedPageBreak/>
        <w:t>Требования к приемно-сдаточным процедурам</w:t>
      </w:r>
      <w:bookmarkEnd w:id="45"/>
    </w:p>
    <w:p w14:paraId="488101BF" w14:textId="77777777" w:rsidR="00134CE9" w:rsidRDefault="006273B0" w:rsidP="006273B0">
      <w:r w:rsidRPr="47C965D1">
        <w:t>В соответствии с установленными процедурами, процесс приемки проекта п</w:t>
      </w:r>
      <w:r w:rsidR="00134CE9">
        <w:t>редусматривает следующий формат:</w:t>
      </w:r>
      <w:r w:rsidRPr="47C965D1">
        <w:t xml:space="preserve"> </w:t>
      </w:r>
    </w:p>
    <w:p w14:paraId="1193DF04" w14:textId="77777777" w:rsidR="005E4850" w:rsidRPr="005E4850" w:rsidRDefault="006273B0" w:rsidP="005E4850">
      <w:pPr>
        <w:pStyle w:val="vguNumber"/>
        <w:rPr>
          <w:rFonts w:eastAsia="Times New Roman" w:cs="Times New Roman"/>
        </w:rPr>
      </w:pPr>
      <w:r w:rsidRPr="47C965D1">
        <w:t xml:space="preserve">Разработчик, являющийся автором проекта, прибывает в специально отведенную аудиторию, где представляет свою работу комиссии. </w:t>
      </w:r>
    </w:p>
    <w:p w14:paraId="574CCE70" w14:textId="77777777" w:rsidR="005E4850" w:rsidRPr="005E4850" w:rsidRDefault="006273B0" w:rsidP="005E4850">
      <w:pPr>
        <w:pStyle w:val="vguNumber"/>
        <w:rPr>
          <w:rFonts w:eastAsia="Times New Roman" w:cs="Times New Roman"/>
        </w:rPr>
      </w:pPr>
      <w:r w:rsidRPr="47C965D1">
        <w:t xml:space="preserve">Перед началом презентации разработчик кладет документацию на стол комиссии и начинает свое выступление. </w:t>
      </w:r>
    </w:p>
    <w:p w14:paraId="56B4987C" w14:textId="77777777" w:rsidR="00FC5B86" w:rsidRPr="00FC5B86" w:rsidRDefault="006273B0" w:rsidP="005E4850">
      <w:pPr>
        <w:pStyle w:val="vguNumber"/>
        <w:rPr>
          <w:rFonts w:eastAsia="Times New Roman" w:cs="Times New Roman"/>
        </w:rPr>
      </w:pPr>
      <w:r w:rsidRPr="47C965D1">
        <w:t>Для представления проекта ему в</w:t>
      </w:r>
      <w:r w:rsidR="00FC5B86">
        <w:t xml:space="preserve">ыделяется ограниченное время в 5 </w:t>
      </w:r>
      <w:r w:rsidRPr="47C965D1">
        <w:t xml:space="preserve">минут, после чего он готов отвечать на вопросы комиссии. </w:t>
      </w:r>
    </w:p>
    <w:p w14:paraId="2D86387E" w14:textId="680659EC" w:rsidR="006273B0" w:rsidRDefault="006273B0" w:rsidP="005E4850">
      <w:pPr>
        <w:pStyle w:val="vguNumber"/>
        <w:rPr>
          <w:rFonts w:eastAsia="Times New Roman" w:cs="Times New Roman"/>
        </w:rPr>
      </w:pPr>
      <w:r w:rsidRPr="47C965D1">
        <w:t>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вопросов, которые могут возникнуть у членов комиссии.</w:t>
      </w:r>
    </w:p>
    <w:p w14:paraId="3A7EA051" w14:textId="255DF538" w:rsidR="002E0615" w:rsidRPr="002E0615" w:rsidRDefault="002E0615" w:rsidP="002E0615">
      <w:pPr>
        <w:pStyle w:val="vguList2"/>
        <w:numPr>
          <w:ilvl w:val="0"/>
          <w:numId w:val="0"/>
        </w:numPr>
      </w:pPr>
    </w:p>
    <w:p w14:paraId="169F15E1" w14:textId="3D79B063" w:rsidR="003D581F" w:rsidRPr="00EA7168" w:rsidRDefault="003D581F" w:rsidP="5B2535F9">
      <w:pPr>
        <w:spacing w:before="0" w:after="200" w:line="276" w:lineRule="auto"/>
        <w:ind w:firstLine="0"/>
        <w:jc w:val="left"/>
        <w:rPr>
          <w:rFonts w:cs="Times New Roman"/>
        </w:rPr>
      </w:pPr>
    </w:p>
    <w:sectPr w:rsidR="003D581F" w:rsidRPr="00EA7168" w:rsidSect="00D2756B">
      <w:headerReference w:type="default" r:id="rId13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82A3A66" w16cex:dateUtc="2023-06-06T20:06:00Z"/>
  <w16cex:commentExtensible w16cex:durableId="282A39ED" w16cex:dateUtc="2023-06-06T20:04:00Z"/>
  <w16cex:commentExtensible w16cex:durableId="282A3A27" w16cex:dateUtc="2023-06-06T20:05:00Z"/>
  <w16cex:commentExtensible w16cex:durableId="282A3BA6" w16cex:dateUtc="2023-06-06T20:11:00Z"/>
  <w16cex:commentExtensible w16cex:durableId="282A3AD4" w16cex:dateUtc="2023-06-06T20:08:00Z"/>
  <w16cex:commentExtensible w16cex:durableId="282A3B1D" w16cex:dateUtc="2023-06-06T20:09:00Z"/>
  <w16cex:commentExtensible w16cex:durableId="282A3B49" w16cex:dateUtc="2023-06-06T20:10:00Z"/>
  <w16cex:commentExtensible w16cex:durableId="282A3D39" w16cex:dateUtc="2023-06-06T20:18:00Z"/>
  <w16cex:commentExtensible w16cex:durableId="282A3D25" w16cex:dateUtc="2023-06-06T20:17:00Z"/>
  <w16cex:commentExtensible w16cex:durableId="282A3D1A" w16cex:dateUtc="2023-06-06T20:17:00Z"/>
  <w16cex:commentExtensible w16cex:durableId="282A3D89" w16cex:dateUtc="2023-06-06T20:19:00Z"/>
  <w16cex:commentExtensible w16cex:durableId="282A3DD3" w16cex:dateUtc="2023-06-06T20:20:00Z"/>
  <w16cex:commentExtensible w16cex:durableId="282A3E20" w16cex:dateUtc="2023-06-06T20:22:00Z"/>
  <w16cex:commentExtensible w16cex:durableId="282A3E4A" w16cex:dateUtc="2023-06-06T20:22:00Z"/>
  <w16cex:commentExtensible w16cex:durableId="282A3F0D" w16cex:dateUtc="2023-06-06T20:26:00Z"/>
  <w16cex:commentExtensible w16cex:durableId="282A3F36" w16cex:dateUtc="2023-06-06T20:26:00Z"/>
  <w16cex:commentExtensible w16cex:durableId="282A3F5F" w16cex:dateUtc="2023-06-06T20:27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C7B2EEF" w16cid:durableId="282A3A66"/>
  <w16cid:commentId w16cid:paraId="370F45A6" w16cid:durableId="282A39ED"/>
  <w16cid:commentId w16cid:paraId="59CCED7C" w16cid:durableId="282A3A27"/>
  <w16cid:commentId w16cid:paraId="2E8A71E7" w16cid:durableId="282A3BA6"/>
  <w16cid:commentId w16cid:paraId="7CD99FB3" w16cid:durableId="282A3AD4"/>
  <w16cid:commentId w16cid:paraId="33C3A1BD" w16cid:durableId="282A3B1D"/>
  <w16cid:commentId w16cid:paraId="2EAF95EB" w16cid:durableId="282A3B49"/>
  <w16cid:commentId w16cid:paraId="1C45655E" w16cid:durableId="282A3D39"/>
  <w16cid:commentId w16cid:paraId="3CCD0FC4" w16cid:durableId="282A3D25"/>
  <w16cid:commentId w16cid:paraId="0992B20A" w16cid:durableId="282A3D1A"/>
  <w16cid:commentId w16cid:paraId="39BADF6E" w16cid:durableId="282A3D89"/>
  <w16cid:commentId w16cid:paraId="066ADC79" w16cid:durableId="282A3DD3"/>
  <w16cid:commentId w16cid:paraId="3A01AE9C" w16cid:durableId="282A3E20"/>
  <w16cid:commentId w16cid:paraId="141711EC" w16cid:durableId="282A3E4A"/>
  <w16cid:commentId w16cid:paraId="48265150" w16cid:durableId="282A3F0D"/>
  <w16cid:commentId w16cid:paraId="13FDB237" w16cid:durableId="282A3F36"/>
  <w16cid:commentId w16cid:paraId="72B7D95C" w16cid:durableId="282A3F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46A9D" w14:textId="77777777" w:rsidR="006C1520" w:rsidRDefault="006C1520">
      <w:pPr>
        <w:spacing w:before="0" w:line="240" w:lineRule="auto"/>
      </w:pPr>
      <w:r>
        <w:separator/>
      </w:r>
    </w:p>
  </w:endnote>
  <w:endnote w:type="continuationSeparator" w:id="0">
    <w:p w14:paraId="6E271868" w14:textId="77777777" w:rsidR="006C1520" w:rsidRDefault="006C1520">
      <w:pPr>
        <w:spacing w:before="0" w:line="240" w:lineRule="auto"/>
      </w:pPr>
      <w:r>
        <w:continuationSeparator/>
      </w:r>
    </w:p>
  </w:endnote>
  <w:endnote w:type="continuationNotice" w:id="1">
    <w:p w14:paraId="700EDD0D" w14:textId="77777777" w:rsidR="006C1520" w:rsidRDefault="006C152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7CC56" w14:textId="77777777" w:rsidR="006C1520" w:rsidRDefault="006C1520" w:rsidP="00990EAC">
      <w:pPr>
        <w:spacing w:before="0" w:line="240" w:lineRule="auto"/>
      </w:pPr>
      <w:r>
        <w:separator/>
      </w:r>
    </w:p>
  </w:footnote>
  <w:footnote w:type="continuationSeparator" w:id="0">
    <w:p w14:paraId="2F3F7A75" w14:textId="77777777" w:rsidR="006C1520" w:rsidRDefault="006C1520" w:rsidP="00990EAC">
      <w:pPr>
        <w:spacing w:before="0" w:line="240" w:lineRule="auto"/>
      </w:pPr>
      <w:r>
        <w:continuationSeparator/>
      </w:r>
    </w:p>
  </w:footnote>
  <w:footnote w:type="continuationNotice" w:id="1">
    <w:p w14:paraId="6ECA1CFD" w14:textId="77777777" w:rsidR="006C1520" w:rsidRDefault="006C1520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6B065" w14:textId="03B30D48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854616">
      <w:rPr>
        <w:rStyle w:val="af1"/>
        <w:noProof/>
      </w:rPr>
      <w:t>1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13259AD"/>
    <w:multiLevelType w:val="multilevel"/>
    <w:tmpl w:val="F3E6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44B0A7"/>
    <w:multiLevelType w:val="hybridMultilevel"/>
    <w:tmpl w:val="098CB648"/>
    <w:lvl w:ilvl="0" w:tplc="84567C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EEC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280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1E0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3C0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8E7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E1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E4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EC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7" w15:restartNumberingAfterBreak="0">
    <w:nsid w:val="2BBD3931"/>
    <w:multiLevelType w:val="hybridMultilevel"/>
    <w:tmpl w:val="2C7C0F0E"/>
    <w:lvl w:ilvl="0" w:tplc="CAD4C190">
      <w:start w:val="3"/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2E263586"/>
    <w:multiLevelType w:val="multilevel"/>
    <w:tmpl w:val="236C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0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12779CE"/>
    <w:multiLevelType w:val="hybridMultilevel"/>
    <w:tmpl w:val="10304AD6"/>
    <w:lvl w:ilvl="0" w:tplc="D37E1E1A">
      <w:start w:val="3"/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8032D5E"/>
    <w:multiLevelType w:val="hybridMultilevel"/>
    <w:tmpl w:val="5C2A2AFE"/>
    <w:lvl w:ilvl="0" w:tplc="0EBED128"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9FA7B9F"/>
    <w:multiLevelType w:val="multilevel"/>
    <w:tmpl w:val="8BF0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AA3AFC"/>
    <w:multiLevelType w:val="hybridMultilevel"/>
    <w:tmpl w:val="7DE8CE38"/>
    <w:lvl w:ilvl="0" w:tplc="380457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70B21BCD"/>
    <w:multiLevelType w:val="multilevel"/>
    <w:tmpl w:val="9710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12"/>
  </w:num>
  <w:num w:numId="8">
    <w:abstractNumId w:val="14"/>
  </w:num>
  <w:num w:numId="9">
    <w:abstractNumId w:val="17"/>
  </w:num>
  <w:num w:numId="10">
    <w:abstractNumId w:val="19"/>
  </w:num>
  <w:num w:numId="11">
    <w:abstractNumId w:val="13"/>
  </w:num>
  <w:num w:numId="12">
    <w:abstractNumId w:val="15"/>
  </w:num>
  <w:num w:numId="13">
    <w:abstractNumId w:val="23"/>
  </w:num>
  <w:num w:numId="14">
    <w:abstractNumId w:val="10"/>
  </w:num>
  <w:num w:numId="15">
    <w:abstractNumId w:val="11"/>
  </w:num>
  <w:num w:numId="16">
    <w:abstractNumId w:val="5"/>
  </w:num>
  <w:num w:numId="17">
    <w:abstractNumId w:val="21"/>
  </w:num>
  <w:num w:numId="18">
    <w:abstractNumId w:val="18"/>
  </w:num>
  <w:num w:numId="19">
    <w:abstractNumId w:val="16"/>
  </w:num>
  <w:num w:numId="20">
    <w:abstractNumId w:val="7"/>
  </w:num>
  <w:num w:numId="21">
    <w:abstractNumId w:val="6"/>
  </w:num>
  <w:num w:numId="22">
    <w:abstractNumId w:val="12"/>
  </w:num>
  <w:num w:numId="23">
    <w:abstractNumId w:val="20"/>
  </w:num>
  <w:num w:numId="24">
    <w:abstractNumId w:val="1"/>
  </w:num>
  <w:num w:numId="25">
    <w:abstractNumId w:val="22"/>
  </w:num>
  <w:num w:numId="26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AF1"/>
    <w:rsid w:val="0000508C"/>
    <w:rsid w:val="00015480"/>
    <w:rsid w:val="000179A2"/>
    <w:rsid w:val="00020C2C"/>
    <w:rsid w:val="000216C8"/>
    <w:rsid w:val="00024473"/>
    <w:rsid w:val="00026CA1"/>
    <w:rsid w:val="00032359"/>
    <w:rsid w:val="00033833"/>
    <w:rsid w:val="00034394"/>
    <w:rsid w:val="00035A26"/>
    <w:rsid w:val="00037B3E"/>
    <w:rsid w:val="00037B6B"/>
    <w:rsid w:val="00040D1E"/>
    <w:rsid w:val="000418FA"/>
    <w:rsid w:val="0004336A"/>
    <w:rsid w:val="00044093"/>
    <w:rsid w:val="0004477A"/>
    <w:rsid w:val="00046056"/>
    <w:rsid w:val="000510CF"/>
    <w:rsid w:val="00051403"/>
    <w:rsid w:val="0005745E"/>
    <w:rsid w:val="00057FBA"/>
    <w:rsid w:val="00061F64"/>
    <w:rsid w:val="00065F48"/>
    <w:rsid w:val="00066F6D"/>
    <w:rsid w:val="000670DC"/>
    <w:rsid w:val="00071C26"/>
    <w:rsid w:val="00074C08"/>
    <w:rsid w:val="00080208"/>
    <w:rsid w:val="0008146F"/>
    <w:rsid w:val="000934BA"/>
    <w:rsid w:val="00094729"/>
    <w:rsid w:val="000949F9"/>
    <w:rsid w:val="00095CB2"/>
    <w:rsid w:val="00096EC7"/>
    <w:rsid w:val="000A22AC"/>
    <w:rsid w:val="000A4764"/>
    <w:rsid w:val="000A537A"/>
    <w:rsid w:val="000B2BBC"/>
    <w:rsid w:val="000B3A20"/>
    <w:rsid w:val="000B4944"/>
    <w:rsid w:val="000C0C5D"/>
    <w:rsid w:val="000C1CCC"/>
    <w:rsid w:val="000C2A5F"/>
    <w:rsid w:val="000C609A"/>
    <w:rsid w:val="000C7B86"/>
    <w:rsid w:val="000C7DE5"/>
    <w:rsid w:val="000D3006"/>
    <w:rsid w:val="000D38ED"/>
    <w:rsid w:val="000D3A15"/>
    <w:rsid w:val="000E1C21"/>
    <w:rsid w:val="000E4955"/>
    <w:rsid w:val="000E6490"/>
    <w:rsid w:val="000F71A8"/>
    <w:rsid w:val="00100A57"/>
    <w:rsid w:val="00101A68"/>
    <w:rsid w:val="001023F9"/>
    <w:rsid w:val="00104146"/>
    <w:rsid w:val="00107907"/>
    <w:rsid w:val="00107A82"/>
    <w:rsid w:val="0011316B"/>
    <w:rsid w:val="00114D5C"/>
    <w:rsid w:val="001157C8"/>
    <w:rsid w:val="00115D0A"/>
    <w:rsid w:val="0012182D"/>
    <w:rsid w:val="001223A9"/>
    <w:rsid w:val="001237AC"/>
    <w:rsid w:val="001238DC"/>
    <w:rsid w:val="001275E2"/>
    <w:rsid w:val="001311A1"/>
    <w:rsid w:val="0013162A"/>
    <w:rsid w:val="001327B0"/>
    <w:rsid w:val="0013287A"/>
    <w:rsid w:val="00134CE9"/>
    <w:rsid w:val="001371D5"/>
    <w:rsid w:val="00140EF4"/>
    <w:rsid w:val="00147035"/>
    <w:rsid w:val="001470B5"/>
    <w:rsid w:val="001472E6"/>
    <w:rsid w:val="00150617"/>
    <w:rsid w:val="00155A8D"/>
    <w:rsid w:val="00160250"/>
    <w:rsid w:val="00160D04"/>
    <w:rsid w:val="0016119C"/>
    <w:rsid w:val="001673EC"/>
    <w:rsid w:val="001709D3"/>
    <w:rsid w:val="00172DBA"/>
    <w:rsid w:val="0017577D"/>
    <w:rsid w:val="00182B31"/>
    <w:rsid w:val="00185C54"/>
    <w:rsid w:val="0019044F"/>
    <w:rsid w:val="0019129D"/>
    <w:rsid w:val="00191C1D"/>
    <w:rsid w:val="001A12C2"/>
    <w:rsid w:val="001A46B6"/>
    <w:rsid w:val="001A50A1"/>
    <w:rsid w:val="001A6F78"/>
    <w:rsid w:val="001B065B"/>
    <w:rsid w:val="001B3C9B"/>
    <w:rsid w:val="001B4D67"/>
    <w:rsid w:val="001B794F"/>
    <w:rsid w:val="001D0D5C"/>
    <w:rsid w:val="001D3367"/>
    <w:rsid w:val="001E0739"/>
    <w:rsid w:val="001F3546"/>
    <w:rsid w:val="001F3C1A"/>
    <w:rsid w:val="001F40BD"/>
    <w:rsid w:val="001F5E9C"/>
    <w:rsid w:val="001F6747"/>
    <w:rsid w:val="00200B3F"/>
    <w:rsid w:val="00201509"/>
    <w:rsid w:val="002050AF"/>
    <w:rsid w:val="00216AA7"/>
    <w:rsid w:val="00217FED"/>
    <w:rsid w:val="0022211F"/>
    <w:rsid w:val="0022531E"/>
    <w:rsid w:val="00225415"/>
    <w:rsid w:val="0023221D"/>
    <w:rsid w:val="0023388B"/>
    <w:rsid w:val="00234403"/>
    <w:rsid w:val="00234BD7"/>
    <w:rsid w:val="0023681E"/>
    <w:rsid w:val="00241826"/>
    <w:rsid w:val="00241C37"/>
    <w:rsid w:val="002442EB"/>
    <w:rsid w:val="00244671"/>
    <w:rsid w:val="00244AD0"/>
    <w:rsid w:val="0024638A"/>
    <w:rsid w:val="002469D0"/>
    <w:rsid w:val="002502BF"/>
    <w:rsid w:val="0025723C"/>
    <w:rsid w:val="00263185"/>
    <w:rsid w:val="0026378A"/>
    <w:rsid w:val="0026423B"/>
    <w:rsid w:val="00266617"/>
    <w:rsid w:val="00267D7D"/>
    <w:rsid w:val="00270C38"/>
    <w:rsid w:val="00276ADD"/>
    <w:rsid w:val="00276CAB"/>
    <w:rsid w:val="002828C5"/>
    <w:rsid w:val="00284464"/>
    <w:rsid w:val="00286C9F"/>
    <w:rsid w:val="00287E94"/>
    <w:rsid w:val="00292B29"/>
    <w:rsid w:val="00293BDF"/>
    <w:rsid w:val="0029513D"/>
    <w:rsid w:val="002952BC"/>
    <w:rsid w:val="00296BBF"/>
    <w:rsid w:val="002A514A"/>
    <w:rsid w:val="002A56D9"/>
    <w:rsid w:val="002B21B3"/>
    <w:rsid w:val="002B4EF3"/>
    <w:rsid w:val="002B4FBE"/>
    <w:rsid w:val="002C1982"/>
    <w:rsid w:val="002C3E6E"/>
    <w:rsid w:val="002C5C60"/>
    <w:rsid w:val="002D04FD"/>
    <w:rsid w:val="002D0A1C"/>
    <w:rsid w:val="002D0AC0"/>
    <w:rsid w:val="002D354A"/>
    <w:rsid w:val="002D5B25"/>
    <w:rsid w:val="002D5ED0"/>
    <w:rsid w:val="002D77CF"/>
    <w:rsid w:val="002E0615"/>
    <w:rsid w:val="002E28E9"/>
    <w:rsid w:val="002E3685"/>
    <w:rsid w:val="002E4511"/>
    <w:rsid w:val="002E636F"/>
    <w:rsid w:val="002F15DD"/>
    <w:rsid w:val="002F2886"/>
    <w:rsid w:val="002F3A8C"/>
    <w:rsid w:val="002F440A"/>
    <w:rsid w:val="00301DC2"/>
    <w:rsid w:val="00302610"/>
    <w:rsid w:val="00303DC8"/>
    <w:rsid w:val="00304EF4"/>
    <w:rsid w:val="003055DC"/>
    <w:rsid w:val="00311E97"/>
    <w:rsid w:val="00312254"/>
    <w:rsid w:val="00312AE2"/>
    <w:rsid w:val="00312F95"/>
    <w:rsid w:val="00317BF7"/>
    <w:rsid w:val="00320C06"/>
    <w:rsid w:val="00321A33"/>
    <w:rsid w:val="00323F6E"/>
    <w:rsid w:val="00326605"/>
    <w:rsid w:val="00326BBD"/>
    <w:rsid w:val="00327C15"/>
    <w:rsid w:val="00331661"/>
    <w:rsid w:val="00336B4B"/>
    <w:rsid w:val="0034162F"/>
    <w:rsid w:val="00342964"/>
    <w:rsid w:val="00346AEF"/>
    <w:rsid w:val="003470A3"/>
    <w:rsid w:val="00347678"/>
    <w:rsid w:val="00347AD0"/>
    <w:rsid w:val="00350180"/>
    <w:rsid w:val="00351631"/>
    <w:rsid w:val="003552A3"/>
    <w:rsid w:val="003641F9"/>
    <w:rsid w:val="00364D74"/>
    <w:rsid w:val="00370436"/>
    <w:rsid w:val="003711B3"/>
    <w:rsid w:val="00372C9E"/>
    <w:rsid w:val="00374EF9"/>
    <w:rsid w:val="003759D3"/>
    <w:rsid w:val="0038045F"/>
    <w:rsid w:val="00380D25"/>
    <w:rsid w:val="00383EE2"/>
    <w:rsid w:val="00384562"/>
    <w:rsid w:val="00386F3E"/>
    <w:rsid w:val="00387394"/>
    <w:rsid w:val="00387E10"/>
    <w:rsid w:val="00390EAB"/>
    <w:rsid w:val="003915BE"/>
    <w:rsid w:val="00393F45"/>
    <w:rsid w:val="00394B03"/>
    <w:rsid w:val="00397496"/>
    <w:rsid w:val="003A4E95"/>
    <w:rsid w:val="003A724E"/>
    <w:rsid w:val="003B46FA"/>
    <w:rsid w:val="003B604F"/>
    <w:rsid w:val="003C2810"/>
    <w:rsid w:val="003D3E93"/>
    <w:rsid w:val="003D581F"/>
    <w:rsid w:val="003D5C13"/>
    <w:rsid w:val="003D61D2"/>
    <w:rsid w:val="003E0217"/>
    <w:rsid w:val="003E09BF"/>
    <w:rsid w:val="003E1A1B"/>
    <w:rsid w:val="003E22A5"/>
    <w:rsid w:val="003E23B9"/>
    <w:rsid w:val="003E3B91"/>
    <w:rsid w:val="003E3D16"/>
    <w:rsid w:val="003E4C6E"/>
    <w:rsid w:val="003E58AE"/>
    <w:rsid w:val="003E72CD"/>
    <w:rsid w:val="003F1FEB"/>
    <w:rsid w:val="003F3F0D"/>
    <w:rsid w:val="00403B33"/>
    <w:rsid w:val="004057D3"/>
    <w:rsid w:val="00406FB9"/>
    <w:rsid w:val="00410843"/>
    <w:rsid w:val="00411B89"/>
    <w:rsid w:val="00412116"/>
    <w:rsid w:val="00412AFA"/>
    <w:rsid w:val="00412E47"/>
    <w:rsid w:val="004137EC"/>
    <w:rsid w:val="00423936"/>
    <w:rsid w:val="00423A3C"/>
    <w:rsid w:val="00425110"/>
    <w:rsid w:val="00426937"/>
    <w:rsid w:val="00427D92"/>
    <w:rsid w:val="004347A5"/>
    <w:rsid w:val="00437016"/>
    <w:rsid w:val="00442256"/>
    <w:rsid w:val="0044246A"/>
    <w:rsid w:val="00447629"/>
    <w:rsid w:val="00451E07"/>
    <w:rsid w:val="00454EF6"/>
    <w:rsid w:val="00455936"/>
    <w:rsid w:val="0045599D"/>
    <w:rsid w:val="004605D9"/>
    <w:rsid w:val="00466735"/>
    <w:rsid w:val="004674EC"/>
    <w:rsid w:val="004677DC"/>
    <w:rsid w:val="00471FE2"/>
    <w:rsid w:val="004725C9"/>
    <w:rsid w:val="00472A19"/>
    <w:rsid w:val="00473CC0"/>
    <w:rsid w:val="00475A10"/>
    <w:rsid w:val="004767CD"/>
    <w:rsid w:val="00477484"/>
    <w:rsid w:val="004803B5"/>
    <w:rsid w:val="004812EE"/>
    <w:rsid w:val="00483A75"/>
    <w:rsid w:val="00483FC3"/>
    <w:rsid w:val="0048409E"/>
    <w:rsid w:val="0048416D"/>
    <w:rsid w:val="00486B99"/>
    <w:rsid w:val="00494939"/>
    <w:rsid w:val="00494BFC"/>
    <w:rsid w:val="004A27BD"/>
    <w:rsid w:val="004A34C3"/>
    <w:rsid w:val="004A7A41"/>
    <w:rsid w:val="004B0C8E"/>
    <w:rsid w:val="004B0F88"/>
    <w:rsid w:val="004B39A3"/>
    <w:rsid w:val="004B4ADA"/>
    <w:rsid w:val="004B60D8"/>
    <w:rsid w:val="004B616F"/>
    <w:rsid w:val="004B7636"/>
    <w:rsid w:val="004C2392"/>
    <w:rsid w:val="004C4328"/>
    <w:rsid w:val="004C5524"/>
    <w:rsid w:val="004C57DC"/>
    <w:rsid w:val="004D2FD2"/>
    <w:rsid w:val="004D6D02"/>
    <w:rsid w:val="004D7225"/>
    <w:rsid w:val="004E2AE2"/>
    <w:rsid w:val="004E431E"/>
    <w:rsid w:val="004E5531"/>
    <w:rsid w:val="004F25FB"/>
    <w:rsid w:val="004F4D49"/>
    <w:rsid w:val="004F4F91"/>
    <w:rsid w:val="005008C8"/>
    <w:rsid w:val="005017B0"/>
    <w:rsid w:val="00502987"/>
    <w:rsid w:val="00503505"/>
    <w:rsid w:val="00503DA4"/>
    <w:rsid w:val="005040DD"/>
    <w:rsid w:val="00512B60"/>
    <w:rsid w:val="00514790"/>
    <w:rsid w:val="00514894"/>
    <w:rsid w:val="00514CFD"/>
    <w:rsid w:val="00514D1D"/>
    <w:rsid w:val="005203DF"/>
    <w:rsid w:val="00524056"/>
    <w:rsid w:val="00527E78"/>
    <w:rsid w:val="00530053"/>
    <w:rsid w:val="00531E80"/>
    <w:rsid w:val="00532D60"/>
    <w:rsid w:val="005343A0"/>
    <w:rsid w:val="005343B2"/>
    <w:rsid w:val="00534D0F"/>
    <w:rsid w:val="00536A56"/>
    <w:rsid w:val="00537484"/>
    <w:rsid w:val="00537820"/>
    <w:rsid w:val="00541DD4"/>
    <w:rsid w:val="00543D28"/>
    <w:rsid w:val="00544617"/>
    <w:rsid w:val="0054532D"/>
    <w:rsid w:val="00545799"/>
    <w:rsid w:val="00547A38"/>
    <w:rsid w:val="00547C36"/>
    <w:rsid w:val="0055093A"/>
    <w:rsid w:val="005524E9"/>
    <w:rsid w:val="00553891"/>
    <w:rsid w:val="00553B65"/>
    <w:rsid w:val="00554344"/>
    <w:rsid w:val="00555E69"/>
    <w:rsid w:val="0056079D"/>
    <w:rsid w:val="00561F8C"/>
    <w:rsid w:val="00565A56"/>
    <w:rsid w:val="0057389A"/>
    <w:rsid w:val="005754B8"/>
    <w:rsid w:val="00576138"/>
    <w:rsid w:val="005764B1"/>
    <w:rsid w:val="0057757F"/>
    <w:rsid w:val="00577D19"/>
    <w:rsid w:val="005814FE"/>
    <w:rsid w:val="00584E3E"/>
    <w:rsid w:val="005901F3"/>
    <w:rsid w:val="00595ADB"/>
    <w:rsid w:val="00596168"/>
    <w:rsid w:val="005961FD"/>
    <w:rsid w:val="005972E7"/>
    <w:rsid w:val="005A188B"/>
    <w:rsid w:val="005A4E60"/>
    <w:rsid w:val="005B1D84"/>
    <w:rsid w:val="005B2777"/>
    <w:rsid w:val="005B4EBA"/>
    <w:rsid w:val="005B4F63"/>
    <w:rsid w:val="005B5089"/>
    <w:rsid w:val="005C22F9"/>
    <w:rsid w:val="005C3E56"/>
    <w:rsid w:val="005C6D23"/>
    <w:rsid w:val="005C6E9B"/>
    <w:rsid w:val="005D1D9F"/>
    <w:rsid w:val="005D4ECA"/>
    <w:rsid w:val="005E4452"/>
    <w:rsid w:val="005E4850"/>
    <w:rsid w:val="005E48AD"/>
    <w:rsid w:val="005E7941"/>
    <w:rsid w:val="005F06AA"/>
    <w:rsid w:val="005F0877"/>
    <w:rsid w:val="005F0B98"/>
    <w:rsid w:val="005F400B"/>
    <w:rsid w:val="005F4A57"/>
    <w:rsid w:val="00600597"/>
    <w:rsid w:val="006007E9"/>
    <w:rsid w:val="006030ED"/>
    <w:rsid w:val="00606C43"/>
    <w:rsid w:val="00612B5D"/>
    <w:rsid w:val="006130DE"/>
    <w:rsid w:val="0061373E"/>
    <w:rsid w:val="00616AC9"/>
    <w:rsid w:val="0061789F"/>
    <w:rsid w:val="00620630"/>
    <w:rsid w:val="006235EB"/>
    <w:rsid w:val="006252D8"/>
    <w:rsid w:val="0062534D"/>
    <w:rsid w:val="006267F9"/>
    <w:rsid w:val="006273B0"/>
    <w:rsid w:val="00627BC1"/>
    <w:rsid w:val="006302CB"/>
    <w:rsid w:val="006324C6"/>
    <w:rsid w:val="00635215"/>
    <w:rsid w:val="00635EF5"/>
    <w:rsid w:val="006363ED"/>
    <w:rsid w:val="00636452"/>
    <w:rsid w:val="00636E3B"/>
    <w:rsid w:val="00637981"/>
    <w:rsid w:val="00642FB9"/>
    <w:rsid w:val="0064342B"/>
    <w:rsid w:val="00644008"/>
    <w:rsid w:val="0064643E"/>
    <w:rsid w:val="006466FA"/>
    <w:rsid w:val="006527CE"/>
    <w:rsid w:val="00660590"/>
    <w:rsid w:val="00661775"/>
    <w:rsid w:val="006638C9"/>
    <w:rsid w:val="006652DC"/>
    <w:rsid w:val="00670C06"/>
    <w:rsid w:val="00673DD3"/>
    <w:rsid w:val="006878BE"/>
    <w:rsid w:val="00695763"/>
    <w:rsid w:val="006A3648"/>
    <w:rsid w:val="006A4E6C"/>
    <w:rsid w:val="006A534C"/>
    <w:rsid w:val="006A5DFD"/>
    <w:rsid w:val="006B09EA"/>
    <w:rsid w:val="006B0F2E"/>
    <w:rsid w:val="006B41AC"/>
    <w:rsid w:val="006B7448"/>
    <w:rsid w:val="006C0D39"/>
    <w:rsid w:val="006C1520"/>
    <w:rsid w:val="006C6BF8"/>
    <w:rsid w:val="006C759C"/>
    <w:rsid w:val="006C77A7"/>
    <w:rsid w:val="006D422E"/>
    <w:rsid w:val="006D46A3"/>
    <w:rsid w:val="006D6E1E"/>
    <w:rsid w:val="006D7A6A"/>
    <w:rsid w:val="006E13BE"/>
    <w:rsid w:val="006E1D11"/>
    <w:rsid w:val="006E4EA7"/>
    <w:rsid w:val="006E73E1"/>
    <w:rsid w:val="006E7B7F"/>
    <w:rsid w:val="006F0160"/>
    <w:rsid w:val="006F512D"/>
    <w:rsid w:val="006F524E"/>
    <w:rsid w:val="00701738"/>
    <w:rsid w:val="00701DDE"/>
    <w:rsid w:val="00702405"/>
    <w:rsid w:val="00704039"/>
    <w:rsid w:val="007043A0"/>
    <w:rsid w:val="00706D32"/>
    <w:rsid w:val="00711917"/>
    <w:rsid w:val="0071279D"/>
    <w:rsid w:val="00714FA3"/>
    <w:rsid w:val="007157E7"/>
    <w:rsid w:val="00717540"/>
    <w:rsid w:val="00717B43"/>
    <w:rsid w:val="00725ACB"/>
    <w:rsid w:val="00732284"/>
    <w:rsid w:val="00735504"/>
    <w:rsid w:val="00736B13"/>
    <w:rsid w:val="00740F9B"/>
    <w:rsid w:val="00741EC2"/>
    <w:rsid w:val="00742650"/>
    <w:rsid w:val="00742CD4"/>
    <w:rsid w:val="007445A3"/>
    <w:rsid w:val="00747AA0"/>
    <w:rsid w:val="00751718"/>
    <w:rsid w:val="007522DD"/>
    <w:rsid w:val="00752796"/>
    <w:rsid w:val="00753D1F"/>
    <w:rsid w:val="007546BE"/>
    <w:rsid w:val="007548E7"/>
    <w:rsid w:val="00757881"/>
    <w:rsid w:val="007630D2"/>
    <w:rsid w:val="007637D0"/>
    <w:rsid w:val="00763BB2"/>
    <w:rsid w:val="007661F7"/>
    <w:rsid w:val="0076691E"/>
    <w:rsid w:val="00770291"/>
    <w:rsid w:val="00773671"/>
    <w:rsid w:val="00773EC7"/>
    <w:rsid w:val="00775FCB"/>
    <w:rsid w:val="00777713"/>
    <w:rsid w:val="00780BC5"/>
    <w:rsid w:val="00783D5B"/>
    <w:rsid w:val="007856D3"/>
    <w:rsid w:val="007932F3"/>
    <w:rsid w:val="007A0770"/>
    <w:rsid w:val="007A247C"/>
    <w:rsid w:val="007A404D"/>
    <w:rsid w:val="007A44EC"/>
    <w:rsid w:val="007A670B"/>
    <w:rsid w:val="007B2E9D"/>
    <w:rsid w:val="007B7177"/>
    <w:rsid w:val="007B79AA"/>
    <w:rsid w:val="007C2693"/>
    <w:rsid w:val="007C58F1"/>
    <w:rsid w:val="007C5DA6"/>
    <w:rsid w:val="007C648D"/>
    <w:rsid w:val="007C6517"/>
    <w:rsid w:val="007C6823"/>
    <w:rsid w:val="007C6917"/>
    <w:rsid w:val="007D11B9"/>
    <w:rsid w:val="007D189A"/>
    <w:rsid w:val="007D18D6"/>
    <w:rsid w:val="007D21B6"/>
    <w:rsid w:val="007D702B"/>
    <w:rsid w:val="007E5654"/>
    <w:rsid w:val="007E7DEB"/>
    <w:rsid w:val="007F0158"/>
    <w:rsid w:val="007F0C45"/>
    <w:rsid w:val="007F6F16"/>
    <w:rsid w:val="00801271"/>
    <w:rsid w:val="00801482"/>
    <w:rsid w:val="0080319E"/>
    <w:rsid w:val="00803B32"/>
    <w:rsid w:val="008047D0"/>
    <w:rsid w:val="00806FA2"/>
    <w:rsid w:val="0081256F"/>
    <w:rsid w:val="0081417D"/>
    <w:rsid w:val="00815163"/>
    <w:rsid w:val="00815197"/>
    <w:rsid w:val="00815531"/>
    <w:rsid w:val="00816AE0"/>
    <w:rsid w:val="00820988"/>
    <w:rsid w:val="008218D8"/>
    <w:rsid w:val="008233FB"/>
    <w:rsid w:val="008245A4"/>
    <w:rsid w:val="00832E59"/>
    <w:rsid w:val="008343A2"/>
    <w:rsid w:val="00851252"/>
    <w:rsid w:val="00851CEE"/>
    <w:rsid w:val="00853022"/>
    <w:rsid w:val="00854616"/>
    <w:rsid w:val="00856459"/>
    <w:rsid w:val="00860B07"/>
    <w:rsid w:val="00873C68"/>
    <w:rsid w:val="00882156"/>
    <w:rsid w:val="008821B6"/>
    <w:rsid w:val="008859EA"/>
    <w:rsid w:val="008860CF"/>
    <w:rsid w:val="00887461"/>
    <w:rsid w:val="00890AD6"/>
    <w:rsid w:val="008913CD"/>
    <w:rsid w:val="00895567"/>
    <w:rsid w:val="00896FEF"/>
    <w:rsid w:val="008A0C9F"/>
    <w:rsid w:val="008A19F3"/>
    <w:rsid w:val="008A3C7E"/>
    <w:rsid w:val="008A447D"/>
    <w:rsid w:val="008A7235"/>
    <w:rsid w:val="008B15FF"/>
    <w:rsid w:val="008B1742"/>
    <w:rsid w:val="008B1C73"/>
    <w:rsid w:val="008B2382"/>
    <w:rsid w:val="008B2FF6"/>
    <w:rsid w:val="008B3835"/>
    <w:rsid w:val="008B50D2"/>
    <w:rsid w:val="008B5671"/>
    <w:rsid w:val="008B57AD"/>
    <w:rsid w:val="008C0D47"/>
    <w:rsid w:val="008C1B86"/>
    <w:rsid w:val="008C30AA"/>
    <w:rsid w:val="008C6310"/>
    <w:rsid w:val="008C6772"/>
    <w:rsid w:val="008C70CF"/>
    <w:rsid w:val="008D417C"/>
    <w:rsid w:val="008D50AD"/>
    <w:rsid w:val="008D6356"/>
    <w:rsid w:val="008F17C6"/>
    <w:rsid w:val="008F4105"/>
    <w:rsid w:val="0090065D"/>
    <w:rsid w:val="00905420"/>
    <w:rsid w:val="00907058"/>
    <w:rsid w:val="0090747E"/>
    <w:rsid w:val="009078D1"/>
    <w:rsid w:val="00910B50"/>
    <w:rsid w:val="00912AA6"/>
    <w:rsid w:val="00914DDB"/>
    <w:rsid w:val="009159CC"/>
    <w:rsid w:val="00915EF2"/>
    <w:rsid w:val="009174C6"/>
    <w:rsid w:val="009217FE"/>
    <w:rsid w:val="0092285C"/>
    <w:rsid w:val="00922A0E"/>
    <w:rsid w:val="009236FA"/>
    <w:rsid w:val="0092680A"/>
    <w:rsid w:val="00930B24"/>
    <w:rsid w:val="00931494"/>
    <w:rsid w:val="00931C06"/>
    <w:rsid w:val="009334B0"/>
    <w:rsid w:val="00935F57"/>
    <w:rsid w:val="00940731"/>
    <w:rsid w:val="00941637"/>
    <w:rsid w:val="00944248"/>
    <w:rsid w:val="00944557"/>
    <w:rsid w:val="00946800"/>
    <w:rsid w:val="00950955"/>
    <w:rsid w:val="0095138C"/>
    <w:rsid w:val="00952D3E"/>
    <w:rsid w:val="00955863"/>
    <w:rsid w:val="00955BB0"/>
    <w:rsid w:val="00957C73"/>
    <w:rsid w:val="00957F52"/>
    <w:rsid w:val="00962BF3"/>
    <w:rsid w:val="0096481A"/>
    <w:rsid w:val="009648C9"/>
    <w:rsid w:val="00966C3C"/>
    <w:rsid w:val="0096798D"/>
    <w:rsid w:val="00970E98"/>
    <w:rsid w:val="0097494B"/>
    <w:rsid w:val="0097511E"/>
    <w:rsid w:val="0098081B"/>
    <w:rsid w:val="0098133E"/>
    <w:rsid w:val="0098156F"/>
    <w:rsid w:val="00981E79"/>
    <w:rsid w:val="009863FC"/>
    <w:rsid w:val="009868A2"/>
    <w:rsid w:val="00986A52"/>
    <w:rsid w:val="0098708B"/>
    <w:rsid w:val="00990EAC"/>
    <w:rsid w:val="00991D11"/>
    <w:rsid w:val="00996B52"/>
    <w:rsid w:val="0099717C"/>
    <w:rsid w:val="00997825"/>
    <w:rsid w:val="009A12BE"/>
    <w:rsid w:val="009A1CB3"/>
    <w:rsid w:val="009A78AA"/>
    <w:rsid w:val="009C15AC"/>
    <w:rsid w:val="009C1E84"/>
    <w:rsid w:val="009C2451"/>
    <w:rsid w:val="009C2712"/>
    <w:rsid w:val="009C36DE"/>
    <w:rsid w:val="009C5201"/>
    <w:rsid w:val="009C62A8"/>
    <w:rsid w:val="009C6785"/>
    <w:rsid w:val="009D17FB"/>
    <w:rsid w:val="009D483E"/>
    <w:rsid w:val="009D5528"/>
    <w:rsid w:val="009D6117"/>
    <w:rsid w:val="009D69EC"/>
    <w:rsid w:val="009D76D0"/>
    <w:rsid w:val="009E5046"/>
    <w:rsid w:val="009E5ECF"/>
    <w:rsid w:val="009E63DB"/>
    <w:rsid w:val="009E6472"/>
    <w:rsid w:val="009F17F4"/>
    <w:rsid w:val="009F1C8A"/>
    <w:rsid w:val="009F21C2"/>
    <w:rsid w:val="009F59AC"/>
    <w:rsid w:val="009F59D7"/>
    <w:rsid w:val="009F6CFD"/>
    <w:rsid w:val="00A0279B"/>
    <w:rsid w:val="00A06116"/>
    <w:rsid w:val="00A14F8D"/>
    <w:rsid w:val="00A205D4"/>
    <w:rsid w:val="00A22E7D"/>
    <w:rsid w:val="00A26122"/>
    <w:rsid w:val="00A3550C"/>
    <w:rsid w:val="00A43971"/>
    <w:rsid w:val="00A43D43"/>
    <w:rsid w:val="00A43E50"/>
    <w:rsid w:val="00A44353"/>
    <w:rsid w:val="00A50EA5"/>
    <w:rsid w:val="00A50F08"/>
    <w:rsid w:val="00A51A5D"/>
    <w:rsid w:val="00A54F03"/>
    <w:rsid w:val="00A631A3"/>
    <w:rsid w:val="00A64A7D"/>
    <w:rsid w:val="00A64B92"/>
    <w:rsid w:val="00A6518F"/>
    <w:rsid w:val="00A66360"/>
    <w:rsid w:val="00A70C76"/>
    <w:rsid w:val="00A7220E"/>
    <w:rsid w:val="00A739F0"/>
    <w:rsid w:val="00A7464D"/>
    <w:rsid w:val="00A748D1"/>
    <w:rsid w:val="00A80208"/>
    <w:rsid w:val="00A80269"/>
    <w:rsid w:val="00A80780"/>
    <w:rsid w:val="00A8110F"/>
    <w:rsid w:val="00A83D7F"/>
    <w:rsid w:val="00A879E1"/>
    <w:rsid w:val="00A90D67"/>
    <w:rsid w:val="00A93386"/>
    <w:rsid w:val="00A93B7E"/>
    <w:rsid w:val="00A95266"/>
    <w:rsid w:val="00AA0A9C"/>
    <w:rsid w:val="00AA141A"/>
    <w:rsid w:val="00AA1CB8"/>
    <w:rsid w:val="00AA1CFA"/>
    <w:rsid w:val="00AA487E"/>
    <w:rsid w:val="00AA4E24"/>
    <w:rsid w:val="00AB047F"/>
    <w:rsid w:val="00AB276B"/>
    <w:rsid w:val="00AB2909"/>
    <w:rsid w:val="00AB465D"/>
    <w:rsid w:val="00AB7875"/>
    <w:rsid w:val="00AB7918"/>
    <w:rsid w:val="00AC354C"/>
    <w:rsid w:val="00AC4F31"/>
    <w:rsid w:val="00AC53A7"/>
    <w:rsid w:val="00AD0740"/>
    <w:rsid w:val="00AD1E5B"/>
    <w:rsid w:val="00AD694F"/>
    <w:rsid w:val="00AD74DC"/>
    <w:rsid w:val="00AD781F"/>
    <w:rsid w:val="00AE05E0"/>
    <w:rsid w:val="00AE0D29"/>
    <w:rsid w:val="00AE39E4"/>
    <w:rsid w:val="00AE3C07"/>
    <w:rsid w:val="00AE4CE5"/>
    <w:rsid w:val="00AE5D35"/>
    <w:rsid w:val="00AF2156"/>
    <w:rsid w:val="00AF2D0A"/>
    <w:rsid w:val="00AF4671"/>
    <w:rsid w:val="00AF478D"/>
    <w:rsid w:val="00AF7668"/>
    <w:rsid w:val="00B01282"/>
    <w:rsid w:val="00B01571"/>
    <w:rsid w:val="00B022CB"/>
    <w:rsid w:val="00B02304"/>
    <w:rsid w:val="00B06B73"/>
    <w:rsid w:val="00B118FB"/>
    <w:rsid w:val="00B125F0"/>
    <w:rsid w:val="00B27F07"/>
    <w:rsid w:val="00B307FC"/>
    <w:rsid w:val="00B30E81"/>
    <w:rsid w:val="00B3164A"/>
    <w:rsid w:val="00B32B5F"/>
    <w:rsid w:val="00B334E1"/>
    <w:rsid w:val="00B36C5A"/>
    <w:rsid w:val="00B37E6B"/>
    <w:rsid w:val="00B426FB"/>
    <w:rsid w:val="00B4316B"/>
    <w:rsid w:val="00B45456"/>
    <w:rsid w:val="00B4735A"/>
    <w:rsid w:val="00B47E67"/>
    <w:rsid w:val="00B57DA2"/>
    <w:rsid w:val="00B611B2"/>
    <w:rsid w:val="00B62D3F"/>
    <w:rsid w:val="00B62FE1"/>
    <w:rsid w:val="00B63A5B"/>
    <w:rsid w:val="00B6451B"/>
    <w:rsid w:val="00B6574F"/>
    <w:rsid w:val="00B6663A"/>
    <w:rsid w:val="00B67B21"/>
    <w:rsid w:val="00B70525"/>
    <w:rsid w:val="00B7174E"/>
    <w:rsid w:val="00B775B6"/>
    <w:rsid w:val="00B84157"/>
    <w:rsid w:val="00B92C53"/>
    <w:rsid w:val="00BB0350"/>
    <w:rsid w:val="00BB0C77"/>
    <w:rsid w:val="00BB1A6A"/>
    <w:rsid w:val="00BB41FD"/>
    <w:rsid w:val="00BB4836"/>
    <w:rsid w:val="00BB7AEE"/>
    <w:rsid w:val="00BC17B4"/>
    <w:rsid w:val="00BC283C"/>
    <w:rsid w:val="00BD0D17"/>
    <w:rsid w:val="00BD2B75"/>
    <w:rsid w:val="00BD442E"/>
    <w:rsid w:val="00BD66C2"/>
    <w:rsid w:val="00BD718A"/>
    <w:rsid w:val="00BD738C"/>
    <w:rsid w:val="00BD77A4"/>
    <w:rsid w:val="00BD7BE8"/>
    <w:rsid w:val="00BE22B6"/>
    <w:rsid w:val="00BE3635"/>
    <w:rsid w:val="00BE39B8"/>
    <w:rsid w:val="00BE5D4A"/>
    <w:rsid w:val="00BE71FF"/>
    <w:rsid w:val="00BE7DE2"/>
    <w:rsid w:val="00BF0033"/>
    <w:rsid w:val="00BF0197"/>
    <w:rsid w:val="00BF1256"/>
    <w:rsid w:val="00BF44A4"/>
    <w:rsid w:val="00BF7BFF"/>
    <w:rsid w:val="00C035AA"/>
    <w:rsid w:val="00C103A1"/>
    <w:rsid w:val="00C105A1"/>
    <w:rsid w:val="00C11438"/>
    <w:rsid w:val="00C11E33"/>
    <w:rsid w:val="00C122F9"/>
    <w:rsid w:val="00C15147"/>
    <w:rsid w:val="00C1681F"/>
    <w:rsid w:val="00C17699"/>
    <w:rsid w:val="00C23A72"/>
    <w:rsid w:val="00C2408C"/>
    <w:rsid w:val="00C27BC3"/>
    <w:rsid w:val="00C318C2"/>
    <w:rsid w:val="00C34533"/>
    <w:rsid w:val="00C435ED"/>
    <w:rsid w:val="00C44F52"/>
    <w:rsid w:val="00C4541F"/>
    <w:rsid w:val="00C52A0D"/>
    <w:rsid w:val="00C54F79"/>
    <w:rsid w:val="00C6186A"/>
    <w:rsid w:val="00C61AD5"/>
    <w:rsid w:val="00C61DF4"/>
    <w:rsid w:val="00C67112"/>
    <w:rsid w:val="00C7275C"/>
    <w:rsid w:val="00C8036D"/>
    <w:rsid w:val="00C86090"/>
    <w:rsid w:val="00C86701"/>
    <w:rsid w:val="00C8774D"/>
    <w:rsid w:val="00C901B0"/>
    <w:rsid w:val="00C92C19"/>
    <w:rsid w:val="00C9376A"/>
    <w:rsid w:val="00C93B0E"/>
    <w:rsid w:val="00C93C04"/>
    <w:rsid w:val="00C93C3A"/>
    <w:rsid w:val="00C949C0"/>
    <w:rsid w:val="00C94BDD"/>
    <w:rsid w:val="00C96227"/>
    <w:rsid w:val="00CA2C92"/>
    <w:rsid w:val="00CA3451"/>
    <w:rsid w:val="00CA462A"/>
    <w:rsid w:val="00CA46E3"/>
    <w:rsid w:val="00CB1422"/>
    <w:rsid w:val="00CB211A"/>
    <w:rsid w:val="00CC3B6C"/>
    <w:rsid w:val="00CC7826"/>
    <w:rsid w:val="00CD1405"/>
    <w:rsid w:val="00CD6192"/>
    <w:rsid w:val="00CD689C"/>
    <w:rsid w:val="00CE0E50"/>
    <w:rsid w:val="00CE1358"/>
    <w:rsid w:val="00CE3A3D"/>
    <w:rsid w:val="00CE3BD3"/>
    <w:rsid w:val="00CE4702"/>
    <w:rsid w:val="00CE79CA"/>
    <w:rsid w:val="00CE7A30"/>
    <w:rsid w:val="00CE7A85"/>
    <w:rsid w:val="00CF11CA"/>
    <w:rsid w:val="00CF3B09"/>
    <w:rsid w:val="00CF4EF6"/>
    <w:rsid w:val="00CF712C"/>
    <w:rsid w:val="00D041CB"/>
    <w:rsid w:val="00D0476C"/>
    <w:rsid w:val="00D0528C"/>
    <w:rsid w:val="00D07046"/>
    <w:rsid w:val="00D0758D"/>
    <w:rsid w:val="00D1204C"/>
    <w:rsid w:val="00D13BFE"/>
    <w:rsid w:val="00D147F5"/>
    <w:rsid w:val="00D1695C"/>
    <w:rsid w:val="00D17C7F"/>
    <w:rsid w:val="00D2239B"/>
    <w:rsid w:val="00D24A5D"/>
    <w:rsid w:val="00D26A08"/>
    <w:rsid w:val="00D270A5"/>
    <w:rsid w:val="00D2756B"/>
    <w:rsid w:val="00D300FF"/>
    <w:rsid w:val="00D3115C"/>
    <w:rsid w:val="00D31A36"/>
    <w:rsid w:val="00D34275"/>
    <w:rsid w:val="00D351C0"/>
    <w:rsid w:val="00D3646B"/>
    <w:rsid w:val="00D372E6"/>
    <w:rsid w:val="00D37FCB"/>
    <w:rsid w:val="00D4023D"/>
    <w:rsid w:val="00D4069A"/>
    <w:rsid w:val="00D40D09"/>
    <w:rsid w:val="00D417E3"/>
    <w:rsid w:val="00D443B4"/>
    <w:rsid w:val="00D50CC0"/>
    <w:rsid w:val="00D51ADB"/>
    <w:rsid w:val="00D54ECC"/>
    <w:rsid w:val="00D62E2F"/>
    <w:rsid w:val="00D63CBA"/>
    <w:rsid w:val="00D664C5"/>
    <w:rsid w:val="00D7157E"/>
    <w:rsid w:val="00D7189D"/>
    <w:rsid w:val="00D72499"/>
    <w:rsid w:val="00D730CA"/>
    <w:rsid w:val="00D73F46"/>
    <w:rsid w:val="00D76120"/>
    <w:rsid w:val="00D801DF"/>
    <w:rsid w:val="00D80324"/>
    <w:rsid w:val="00D86307"/>
    <w:rsid w:val="00D8646C"/>
    <w:rsid w:val="00D91E18"/>
    <w:rsid w:val="00D922F7"/>
    <w:rsid w:val="00D947D6"/>
    <w:rsid w:val="00D94F64"/>
    <w:rsid w:val="00D9617C"/>
    <w:rsid w:val="00D978E4"/>
    <w:rsid w:val="00D97999"/>
    <w:rsid w:val="00D97B57"/>
    <w:rsid w:val="00DA11B4"/>
    <w:rsid w:val="00DA302E"/>
    <w:rsid w:val="00DA33AC"/>
    <w:rsid w:val="00DA64D0"/>
    <w:rsid w:val="00DA6549"/>
    <w:rsid w:val="00DA6582"/>
    <w:rsid w:val="00DB0DFE"/>
    <w:rsid w:val="00DB67CB"/>
    <w:rsid w:val="00DB6DDF"/>
    <w:rsid w:val="00DC0B16"/>
    <w:rsid w:val="00DC22C2"/>
    <w:rsid w:val="00DC28F9"/>
    <w:rsid w:val="00DC575A"/>
    <w:rsid w:val="00DC5D35"/>
    <w:rsid w:val="00DC5FE1"/>
    <w:rsid w:val="00DD1E2F"/>
    <w:rsid w:val="00DD2B98"/>
    <w:rsid w:val="00DD3324"/>
    <w:rsid w:val="00DD4754"/>
    <w:rsid w:val="00DE03C1"/>
    <w:rsid w:val="00DE18B5"/>
    <w:rsid w:val="00DF09F4"/>
    <w:rsid w:val="00DF1E4E"/>
    <w:rsid w:val="00DF1EFB"/>
    <w:rsid w:val="00DF3F0B"/>
    <w:rsid w:val="00E00D25"/>
    <w:rsid w:val="00E02E0B"/>
    <w:rsid w:val="00E0593E"/>
    <w:rsid w:val="00E10A04"/>
    <w:rsid w:val="00E14D86"/>
    <w:rsid w:val="00E16923"/>
    <w:rsid w:val="00E22B85"/>
    <w:rsid w:val="00E245F8"/>
    <w:rsid w:val="00E26720"/>
    <w:rsid w:val="00E27E7F"/>
    <w:rsid w:val="00E34BDE"/>
    <w:rsid w:val="00E36DF7"/>
    <w:rsid w:val="00E41AEE"/>
    <w:rsid w:val="00E42944"/>
    <w:rsid w:val="00E42B83"/>
    <w:rsid w:val="00E44AE1"/>
    <w:rsid w:val="00E4794F"/>
    <w:rsid w:val="00E508A7"/>
    <w:rsid w:val="00E50F28"/>
    <w:rsid w:val="00E60A44"/>
    <w:rsid w:val="00E63639"/>
    <w:rsid w:val="00E661DB"/>
    <w:rsid w:val="00E662EC"/>
    <w:rsid w:val="00E666EA"/>
    <w:rsid w:val="00E70C09"/>
    <w:rsid w:val="00E72141"/>
    <w:rsid w:val="00E74087"/>
    <w:rsid w:val="00E84924"/>
    <w:rsid w:val="00E85CEA"/>
    <w:rsid w:val="00E8690C"/>
    <w:rsid w:val="00E86BC5"/>
    <w:rsid w:val="00E92A0E"/>
    <w:rsid w:val="00E97C53"/>
    <w:rsid w:val="00E97DD1"/>
    <w:rsid w:val="00EA170E"/>
    <w:rsid w:val="00EA3CA4"/>
    <w:rsid w:val="00EA5659"/>
    <w:rsid w:val="00EA63FA"/>
    <w:rsid w:val="00EA6493"/>
    <w:rsid w:val="00EA6CEA"/>
    <w:rsid w:val="00EA70F3"/>
    <w:rsid w:val="00EA7168"/>
    <w:rsid w:val="00EA7476"/>
    <w:rsid w:val="00EB0651"/>
    <w:rsid w:val="00EB1F89"/>
    <w:rsid w:val="00EB1FC2"/>
    <w:rsid w:val="00EB417B"/>
    <w:rsid w:val="00EB6348"/>
    <w:rsid w:val="00EC14DF"/>
    <w:rsid w:val="00EC1BB9"/>
    <w:rsid w:val="00EC5EC2"/>
    <w:rsid w:val="00ED3A8D"/>
    <w:rsid w:val="00ED3B32"/>
    <w:rsid w:val="00ED4484"/>
    <w:rsid w:val="00ED6B45"/>
    <w:rsid w:val="00ED7346"/>
    <w:rsid w:val="00ED77F3"/>
    <w:rsid w:val="00EE45D4"/>
    <w:rsid w:val="00EF12ED"/>
    <w:rsid w:val="00EF1410"/>
    <w:rsid w:val="00EF191E"/>
    <w:rsid w:val="00EF52BB"/>
    <w:rsid w:val="00F05BB5"/>
    <w:rsid w:val="00F10822"/>
    <w:rsid w:val="00F10A0A"/>
    <w:rsid w:val="00F113BF"/>
    <w:rsid w:val="00F151BA"/>
    <w:rsid w:val="00F153BB"/>
    <w:rsid w:val="00F154C8"/>
    <w:rsid w:val="00F205A6"/>
    <w:rsid w:val="00F20633"/>
    <w:rsid w:val="00F20ED0"/>
    <w:rsid w:val="00F2337D"/>
    <w:rsid w:val="00F23F59"/>
    <w:rsid w:val="00F25908"/>
    <w:rsid w:val="00F26E37"/>
    <w:rsid w:val="00F32A7C"/>
    <w:rsid w:val="00F34EC4"/>
    <w:rsid w:val="00F37205"/>
    <w:rsid w:val="00F374E5"/>
    <w:rsid w:val="00F4271F"/>
    <w:rsid w:val="00F524F3"/>
    <w:rsid w:val="00F5428B"/>
    <w:rsid w:val="00F543C8"/>
    <w:rsid w:val="00F5534E"/>
    <w:rsid w:val="00F6042B"/>
    <w:rsid w:val="00F62DCD"/>
    <w:rsid w:val="00F646EF"/>
    <w:rsid w:val="00F64DD7"/>
    <w:rsid w:val="00F7451A"/>
    <w:rsid w:val="00F745DD"/>
    <w:rsid w:val="00F76B03"/>
    <w:rsid w:val="00F76EBD"/>
    <w:rsid w:val="00F841B0"/>
    <w:rsid w:val="00F8478E"/>
    <w:rsid w:val="00F84AC0"/>
    <w:rsid w:val="00F84B99"/>
    <w:rsid w:val="00F852B8"/>
    <w:rsid w:val="00F85769"/>
    <w:rsid w:val="00F86C9D"/>
    <w:rsid w:val="00F8700A"/>
    <w:rsid w:val="00F871B5"/>
    <w:rsid w:val="00F9229C"/>
    <w:rsid w:val="00FA1EB1"/>
    <w:rsid w:val="00FA21B6"/>
    <w:rsid w:val="00FA3223"/>
    <w:rsid w:val="00FA6956"/>
    <w:rsid w:val="00FB0572"/>
    <w:rsid w:val="00FB05EA"/>
    <w:rsid w:val="00FC3581"/>
    <w:rsid w:val="00FC5B86"/>
    <w:rsid w:val="00FD0C4A"/>
    <w:rsid w:val="00FD1864"/>
    <w:rsid w:val="00FD2680"/>
    <w:rsid w:val="00FD2A4B"/>
    <w:rsid w:val="00FD3D93"/>
    <w:rsid w:val="00FD59D7"/>
    <w:rsid w:val="00FD73B1"/>
    <w:rsid w:val="00FD7549"/>
    <w:rsid w:val="00FE16CE"/>
    <w:rsid w:val="00FE342B"/>
    <w:rsid w:val="00FE4129"/>
    <w:rsid w:val="00FE4C0C"/>
    <w:rsid w:val="00FE569F"/>
    <w:rsid w:val="00FE770D"/>
    <w:rsid w:val="00FE77D9"/>
    <w:rsid w:val="00FF0919"/>
    <w:rsid w:val="020145BA"/>
    <w:rsid w:val="0581118A"/>
    <w:rsid w:val="05F99D7C"/>
    <w:rsid w:val="065ACDAD"/>
    <w:rsid w:val="07177A84"/>
    <w:rsid w:val="0F030047"/>
    <w:rsid w:val="0F875765"/>
    <w:rsid w:val="10148649"/>
    <w:rsid w:val="13495AE2"/>
    <w:rsid w:val="156E63AA"/>
    <w:rsid w:val="17C94DF9"/>
    <w:rsid w:val="1B04C075"/>
    <w:rsid w:val="1B87A0B6"/>
    <w:rsid w:val="2134B699"/>
    <w:rsid w:val="242195C8"/>
    <w:rsid w:val="25704C04"/>
    <w:rsid w:val="27D1F429"/>
    <w:rsid w:val="2C505044"/>
    <w:rsid w:val="2DBBDB56"/>
    <w:rsid w:val="2DDF2CFF"/>
    <w:rsid w:val="2E0628EF"/>
    <w:rsid w:val="2ED17C7F"/>
    <w:rsid w:val="309A227F"/>
    <w:rsid w:val="30B9DD65"/>
    <w:rsid w:val="3105C3F7"/>
    <w:rsid w:val="339F39E7"/>
    <w:rsid w:val="34A1791B"/>
    <w:rsid w:val="358B89BE"/>
    <w:rsid w:val="36A654A4"/>
    <w:rsid w:val="38B4B644"/>
    <w:rsid w:val="3B6D22F5"/>
    <w:rsid w:val="43CFD9C5"/>
    <w:rsid w:val="46513085"/>
    <w:rsid w:val="47B45DE5"/>
    <w:rsid w:val="4F678BAC"/>
    <w:rsid w:val="53A057EF"/>
    <w:rsid w:val="5737C6EA"/>
    <w:rsid w:val="5793FF79"/>
    <w:rsid w:val="589DE173"/>
    <w:rsid w:val="59A29DF2"/>
    <w:rsid w:val="5B2535F9"/>
    <w:rsid w:val="5DC35812"/>
    <w:rsid w:val="605D8BED"/>
    <w:rsid w:val="650829A6"/>
    <w:rsid w:val="66F351AA"/>
    <w:rsid w:val="6858E4A5"/>
    <w:rsid w:val="6AD37714"/>
    <w:rsid w:val="6D85FACB"/>
    <w:rsid w:val="6EA6CE95"/>
    <w:rsid w:val="6ED23498"/>
    <w:rsid w:val="7370E32F"/>
    <w:rsid w:val="796B86B1"/>
    <w:rsid w:val="7B780049"/>
    <w:rsid w:val="7B9498C1"/>
    <w:rsid w:val="7C379D21"/>
    <w:rsid w:val="7CB0F7CA"/>
    <w:rsid w:val="7EE1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vgu_Text"/>
    <w:qFormat/>
    <w:rsid w:val="00577D19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6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6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6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6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6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6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6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6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6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2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5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3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4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customStyle="1" w:styleId="paragraph">
    <w:name w:val="paragraph"/>
    <w:basedOn w:val="a1"/>
    <w:rsid w:val="00532D60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a2"/>
    <w:rsid w:val="00532D60"/>
  </w:style>
  <w:style w:type="character" w:customStyle="1" w:styleId="eop">
    <w:name w:val="eop"/>
    <w:basedOn w:val="a2"/>
    <w:rsid w:val="00532D60"/>
  </w:style>
  <w:style w:type="table" w:styleId="42">
    <w:name w:val="Plain Table 4"/>
    <w:basedOn w:val="a3"/>
    <w:uiPriority w:val="44"/>
    <w:rsid w:val="00A93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a1eb269e-cbf3-465a-8e4a-8d42bc45f09f"/>
    <ds:schemaRef ds:uri="http://www.w3.org/XML/1998/namespace"/>
    <ds:schemaRef ds:uri="http://purl.org/dc/terms/"/>
    <ds:schemaRef ds:uri="http://schemas.microsoft.com/office/infopath/2007/PartnerControls"/>
    <ds:schemaRef ds:uri="a042d032-8e16-4c5e-a37e-70d449039bd2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3AB4BA-1DDC-4E15-80B8-91A9DA501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0</TotalTime>
  <Pages>18</Pages>
  <Words>2475</Words>
  <Characters>14112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Даниэль</cp:lastModifiedBy>
  <cp:revision>2</cp:revision>
  <cp:lastPrinted>2019-07-22T11:48:00Z</cp:lastPrinted>
  <dcterms:created xsi:type="dcterms:W3CDTF">2023-06-07T12:09:00Z</dcterms:created>
  <dcterms:modified xsi:type="dcterms:W3CDTF">2023-06-07T12:09:00Z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